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B91" w:rsidRPr="003E1005" w:rsidRDefault="00860351" w:rsidP="003E1005">
      <w:pPr>
        <w:jc w:val="center"/>
        <w:rPr>
          <w:b/>
          <w:bCs/>
          <w:sz w:val="40"/>
          <w:szCs w:val="36"/>
        </w:rPr>
      </w:pPr>
      <w:r w:rsidRPr="003E1005">
        <w:rPr>
          <w:b/>
          <w:bCs/>
          <w:sz w:val="40"/>
          <w:szCs w:val="36"/>
        </w:rPr>
        <w:t>THUẬT TOÁN TARJAN</w:t>
      </w:r>
    </w:p>
    <w:p w:rsidR="00860351" w:rsidRDefault="00860351" w:rsidP="00426D98">
      <w:pPr>
        <w:pStyle w:val="Heading1"/>
        <w:spacing w:before="240"/>
      </w:pPr>
      <w:r>
        <w:t xml:space="preserve">A. Tìm </w:t>
      </w:r>
      <w:r w:rsidR="00426D98">
        <w:t xml:space="preserve">các </w:t>
      </w:r>
      <w:r>
        <w:t>thành phân liên thông mạnh</w:t>
      </w:r>
    </w:p>
    <w:p w:rsidR="00860351" w:rsidRDefault="00860351" w:rsidP="00426D98">
      <w:pPr>
        <w:pStyle w:val="Heading2"/>
        <w:spacing w:before="240"/>
      </w:pPr>
      <w:r>
        <w:t>Input:</w:t>
      </w:r>
    </w:p>
    <w:p w:rsidR="00860351" w:rsidRDefault="00860351" w:rsidP="00860351">
      <w:r>
        <w:t>int n;</w:t>
      </w:r>
      <w:r>
        <w:tab/>
      </w:r>
      <w:r>
        <w:tab/>
      </w:r>
      <w:r>
        <w:tab/>
      </w:r>
      <w:r>
        <w:tab/>
        <w:t>// Số đỉnh</w:t>
      </w:r>
    </w:p>
    <w:p w:rsidR="00860351" w:rsidRDefault="00860351" w:rsidP="00860351">
      <w:r>
        <w:t>int g[maxn];</w:t>
      </w:r>
      <w:r>
        <w:tab/>
      </w:r>
      <w:r>
        <w:tab/>
      </w:r>
      <w:r>
        <w:tab/>
        <w:t>// g[u] - Danh sách đỉnh kề của đỉnh u</w:t>
      </w:r>
    </w:p>
    <w:p w:rsidR="00860351" w:rsidRDefault="00860351" w:rsidP="00426D98">
      <w:pPr>
        <w:pStyle w:val="Heading2"/>
        <w:spacing w:before="240"/>
      </w:pPr>
      <w:r>
        <w:t>Output:</w:t>
      </w:r>
    </w:p>
    <w:p w:rsidR="00860351" w:rsidRDefault="00860351" w:rsidP="00860351">
      <w:r>
        <w:t>int sLTM;</w:t>
      </w:r>
      <w:r>
        <w:tab/>
      </w:r>
      <w:r>
        <w:tab/>
      </w:r>
      <w:r>
        <w:tab/>
        <w:t>// Số thành phần liên thông mạnh</w:t>
      </w:r>
    </w:p>
    <w:p w:rsidR="00860351" w:rsidRDefault="00860351" w:rsidP="00860351">
      <w:r>
        <w:t>int LTM[maxn]</w:t>
      </w:r>
      <w:r>
        <w:tab/>
      </w:r>
      <w:r>
        <w:tab/>
        <w:t>// LTM[u] - Số hiệu thành phân liên thông mạnh của u</w:t>
      </w:r>
    </w:p>
    <w:p w:rsidR="00860351" w:rsidRDefault="00860351" w:rsidP="00860351">
      <w:r>
        <w:t>int x[maxn];</w:t>
      </w:r>
      <w:r>
        <w:tab/>
      </w:r>
      <w:r>
        <w:tab/>
      </w:r>
      <w:r>
        <w:tab/>
        <w:t>// Thứ tự Topo các thành phần liên thông mạnh</w:t>
      </w:r>
    </w:p>
    <w:p w:rsidR="00860351" w:rsidRDefault="00860351" w:rsidP="00860351"/>
    <w:p w:rsidR="00860351" w:rsidRDefault="00860351" w:rsidP="00860351">
      <w:r>
        <w:rPr>
          <w:i/>
          <w:iCs/>
        </w:rPr>
        <w:t>Code mẫu:</w:t>
      </w:r>
    </w:p>
    <w:p w:rsidR="00561DAA" w:rsidRDefault="00561DAA" w:rsidP="00860351">
      <w:pPr>
        <w:rPr>
          <w:rFonts w:ascii="Consolas" w:hAnsi="Consolas"/>
        </w:rPr>
      </w:pPr>
      <w:r>
        <w:rPr>
          <w:rFonts w:ascii="Consolas" w:hAnsi="Consolas"/>
        </w:rPr>
        <w:t>int cl[maxn], s[maxn], sn;</w:t>
      </w:r>
    </w:p>
    <w:p w:rsidR="00860351" w:rsidRPr="00A97F5A" w:rsidRDefault="00860351" w:rsidP="00860351">
      <w:pPr>
        <w:rPr>
          <w:rFonts w:ascii="Consolas" w:hAnsi="Consolas"/>
          <w:lang w:val="fr-FR"/>
        </w:rPr>
      </w:pPr>
      <w:r w:rsidRPr="00A97F5A">
        <w:rPr>
          <w:rFonts w:ascii="Consolas" w:hAnsi="Consolas"/>
          <w:lang w:val="fr-FR"/>
        </w:rPr>
        <w:t>void DFS(int u) {</w:t>
      </w:r>
    </w:p>
    <w:p w:rsidR="00635CBD" w:rsidRDefault="00860351" w:rsidP="00635CBD">
      <w:pPr>
        <w:rPr>
          <w:rFonts w:ascii="Consolas" w:hAnsi="Consolas"/>
          <w:lang w:val="fr-FR"/>
        </w:rPr>
      </w:pPr>
      <w:r w:rsidRPr="00A97F5A">
        <w:rPr>
          <w:rFonts w:ascii="Consolas" w:hAnsi="Consolas"/>
          <w:lang w:val="fr-FR"/>
        </w:rPr>
        <w:t xml:space="preserve">    cl[u]=1;</w:t>
      </w:r>
    </w:p>
    <w:p w:rsidR="00860351" w:rsidRPr="00635CBD" w:rsidRDefault="00635CBD" w:rsidP="00635CBD">
      <w:pPr>
        <w:rPr>
          <w:rFonts w:ascii="Consolas" w:hAnsi="Consolas"/>
          <w:lang w:val="fr-FR"/>
        </w:rPr>
      </w:pPr>
      <w:r>
        <w:rPr>
          <w:rFonts w:ascii="Consolas" w:hAnsi="Consolas"/>
          <w:lang w:val="fr-FR"/>
        </w:rPr>
        <w:tab/>
      </w:r>
      <w:r w:rsidR="00860351" w:rsidRPr="00635CBD">
        <w:rPr>
          <w:rFonts w:ascii="Consolas" w:hAnsi="Consolas"/>
        </w:rPr>
        <w:t>num[u]=low[u]=++id;</w:t>
      </w:r>
    </w:p>
    <w:p w:rsidR="00860351" w:rsidRDefault="00860351" w:rsidP="00860351">
      <w:pPr>
        <w:rPr>
          <w:rFonts w:ascii="Consolas" w:hAnsi="Consolas"/>
        </w:rPr>
      </w:pPr>
      <w:r>
        <w:rPr>
          <w:rFonts w:ascii="Consolas" w:hAnsi="Consolas"/>
        </w:rPr>
        <w:t xml:space="preserve">    s[++sn]=u;</w:t>
      </w:r>
    </w:p>
    <w:p w:rsidR="00860351" w:rsidRDefault="00860351" w:rsidP="00860351">
      <w:pPr>
        <w:rPr>
          <w:rFonts w:ascii="Consolas" w:hAnsi="Consolas"/>
        </w:rPr>
      </w:pPr>
      <w:r>
        <w:rPr>
          <w:rFonts w:ascii="Consolas" w:hAnsi="Consolas"/>
        </w:rPr>
        <w:t xml:space="preserve">    for(auto &amp;v : g[u]) {</w:t>
      </w:r>
    </w:p>
    <w:p w:rsidR="00860351" w:rsidRDefault="00860351" w:rsidP="00860351">
      <w:pPr>
        <w:rPr>
          <w:rFonts w:ascii="Consolas" w:hAnsi="Consolas"/>
        </w:rPr>
      </w:pPr>
      <w:r>
        <w:rPr>
          <w:rFonts w:ascii="Consolas" w:hAnsi="Consolas"/>
        </w:rPr>
        <w:t xml:space="preserve">        if (cl[v]==0) {</w:t>
      </w:r>
    </w:p>
    <w:p w:rsidR="00860351" w:rsidRDefault="00860351" w:rsidP="00860351">
      <w:pPr>
        <w:rPr>
          <w:rFonts w:ascii="Consolas" w:hAnsi="Consolas"/>
        </w:rPr>
      </w:pPr>
      <w:r>
        <w:rPr>
          <w:rFonts w:ascii="Consolas" w:hAnsi="Consolas"/>
        </w:rPr>
        <w:t xml:space="preserve">            DFS(v);</w:t>
      </w:r>
    </w:p>
    <w:p w:rsidR="00860351" w:rsidRDefault="00860351" w:rsidP="00860351">
      <w:pPr>
        <w:rPr>
          <w:rFonts w:ascii="Consolas" w:hAnsi="Consolas"/>
        </w:rPr>
      </w:pPr>
      <w:r>
        <w:rPr>
          <w:rFonts w:ascii="Consolas" w:hAnsi="Consolas"/>
        </w:rPr>
        <w:t xml:space="preserve">            low[u]=min(low[u],low[v]);</w:t>
      </w:r>
    </w:p>
    <w:p w:rsidR="00860351" w:rsidRDefault="00860351" w:rsidP="00860351">
      <w:pPr>
        <w:rPr>
          <w:rFonts w:ascii="Consolas" w:hAnsi="Consolas"/>
        </w:rPr>
      </w:pPr>
      <w:r>
        <w:rPr>
          <w:rFonts w:ascii="Consolas" w:hAnsi="Consolas"/>
        </w:rPr>
        <w:t xml:space="preserve">        } else if (cl[v]==1)</w:t>
      </w:r>
    </w:p>
    <w:p w:rsidR="00860351" w:rsidRDefault="00860351" w:rsidP="00860351">
      <w:pPr>
        <w:rPr>
          <w:rFonts w:ascii="Consolas" w:hAnsi="Consolas"/>
        </w:rPr>
      </w:pPr>
      <w:r>
        <w:rPr>
          <w:rFonts w:ascii="Consolas" w:hAnsi="Consolas"/>
        </w:rPr>
        <w:t xml:space="preserve">        low[u]=min(low[u],num[v]);</w:t>
      </w:r>
    </w:p>
    <w:p w:rsidR="00860351" w:rsidRDefault="00860351" w:rsidP="00860351">
      <w:pPr>
        <w:rPr>
          <w:rFonts w:ascii="Consolas" w:hAnsi="Consolas"/>
        </w:rPr>
      </w:pPr>
      <w:r>
        <w:rPr>
          <w:rFonts w:ascii="Consolas" w:hAnsi="Consolas"/>
        </w:rPr>
        <w:t xml:space="preserve">    }</w:t>
      </w:r>
    </w:p>
    <w:p w:rsidR="00860351" w:rsidRDefault="00860351" w:rsidP="00860351">
      <w:pPr>
        <w:rPr>
          <w:rFonts w:ascii="Consolas" w:hAnsi="Consolas"/>
        </w:rPr>
      </w:pPr>
      <w:r>
        <w:rPr>
          <w:rFonts w:ascii="Consolas" w:hAnsi="Consolas"/>
        </w:rPr>
        <w:t xml:space="preserve">    if (num[u]==low[u]) {</w:t>
      </w:r>
    </w:p>
    <w:p w:rsidR="00860351" w:rsidRDefault="00860351" w:rsidP="00860351">
      <w:pPr>
        <w:rPr>
          <w:rFonts w:ascii="Consolas" w:hAnsi="Consolas"/>
        </w:rPr>
      </w:pPr>
      <w:r>
        <w:rPr>
          <w:rFonts w:ascii="Consolas" w:hAnsi="Consolas"/>
        </w:rPr>
        <w:t xml:space="preserve">        ++sLTM;</w:t>
      </w:r>
    </w:p>
    <w:p w:rsidR="00860351" w:rsidRDefault="00860351" w:rsidP="00860351">
      <w:pPr>
        <w:rPr>
          <w:rFonts w:ascii="Consolas" w:hAnsi="Consolas"/>
        </w:rPr>
      </w:pPr>
      <w:r>
        <w:rPr>
          <w:rFonts w:ascii="Consolas" w:hAnsi="Consolas"/>
        </w:rPr>
        <w:t xml:space="preserve">        int v;</w:t>
      </w:r>
    </w:p>
    <w:p w:rsidR="00860351" w:rsidRDefault="00860351" w:rsidP="00860351">
      <w:pPr>
        <w:rPr>
          <w:rFonts w:ascii="Consolas" w:hAnsi="Consolas"/>
        </w:rPr>
      </w:pPr>
      <w:r>
        <w:rPr>
          <w:rFonts w:ascii="Consolas" w:hAnsi="Consolas"/>
        </w:rPr>
        <w:t xml:space="preserve">        do {</w:t>
      </w:r>
    </w:p>
    <w:p w:rsidR="00860351" w:rsidRDefault="00860351" w:rsidP="00860351">
      <w:pPr>
        <w:rPr>
          <w:rFonts w:ascii="Consolas" w:hAnsi="Consolas"/>
        </w:rPr>
      </w:pPr>
      <w:r>
        <w:rPr>
          <w:rFonts w:ascii="Consolas" w:hAnsi="Consolas"/>
        </w:rPr>
        <w:t xml:space="preserve">            v=s[sn--];</w:t>
      </w:r>
    </w:p>
    <w:p w:rsidR="00860351" w:rsidRDefault="00860351" w:rsidP="00860351">
      <w:pPr>
        <w:rPr>
          <w:rFonts w:ascii="Consolas" w:hAnsi="Consolas"/>
        </w:rPr>
      </w:pPr>
      <w:r>
        <w:rPr>
          <w:rFonts w:ascii="Consolas" w:hAnsi="Consolas"/>
        </w:rPr>
        <w:t xml:space="preserve">            x[++slx]=v;</w:t>
      </w:r>
    </w:p>
    <w:p w:rsidR="00860351" w:rsidRDefault="00860351" w:rsidP="00860351">
      <w:pPr>
        <w:rPr>
          <w:rFonts w:ascii="Consolas" w:hAnsi="Consolas"/>
        </w:rPr>
      </w:pPr>
      <w:r>
        <w:rPr>
          <w:rFonts w:ascii="Consolas" w:hAnsi="Consolas"/>
        </w:rPr>
        <w:t xml:space="preserve">            LTM[v]=sLTM;</w:t>
      </w:r>
    </w:p>
    <w:p w:rsidR="005F3F1C" w:rsidRDefault="005F3F1C" w:rsidP="00860351">
      <w:pPr>
        <w:rPr>
          <w:rFonts w:ascii="Consolas" w:hAnsi="Consolas"/>
        </w:rPr>
      </w:pPr>
      <w:r>
        <w:rPr>
          <w:rFonts w:ascii="Consolas" w:hAnsi="Consolas"/>
        </w:rPr>
        <w:t xml:space="preserve">            cl[v]=2;</w:t>
      </w:r>
    </w:p>
    <w:p w:rsidR="00860351" w:rsidRDefault="00860351" w:rsidP="00860351">
      <w:pPr>
        <w:rPr>
          <w:rFonts w:ascii="Consolas" w:hAnsi="Consolas"/>
        </w:rPr>
      </w:pPr>
      <w:r>
        <w:rPr>
          <w:rFonts w:ascii="Consolas" w:hAnsi="Consolas"/>
        </w:rPr>
        <w:t xml:space="preserve">        } while (v!=u);</w:t>
      </w:r>
    </w:p>
    <w:p w:rsidR="00860351" w:rsidRDefault="00860351" w:rsidP="00860351">
      <w:pPr>
        <w:rPr>
          <w:rFonts w:ascii="Consolas" w:hAnsi="Consolas"/>
        </w:rPr>
      </w:pPr>
      <w:r>
        <w:rPr>
          <w:rFonts w:ascii="Consolas" w:hAnsi="Consolas"/>
        </w:rPr>
        <w:t xml:space="preserve">    }</w:t>
      </w:r>
    </w:p>
    <w:p w:rsidR="00860351" w:rsidRDefault="00860351" w:rsidP="0086035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860351" w:rsidRDefault="00860351" w:rsidP="00860351">
      <w:pPr>
        <w:rPr>
          <w:rFonts w:ascii="Consolas" w:hAnsi="Consolas"/>
        </w:rPr>
      </w:pPr>
    </w:p>
    <w:p w:rsidR="00860351" w:rsidRDefault="00860351" w:rsidP="00860351">
      <w:pPr>
        <w:rPr>
          <w:rFonts w:ascii="Consolas" w:hAnsi="Consolas"/>
        </w:rPr>
      </w:pPr>
      <w:r>
        <w:rPr>
          <w:rFonts w:ascii="Consolas" w:hAnsi="Consolas"/>
        </w:rPr>
        <w:t>int main() {</w:t>
      </w:r>
    </w:p>
    <w:p w:rsidR="00860351" w:rsidRDefault="00860351" w:rsidP="00860351">
      <w:pPr>
        <w:rPr>
          <w:rFonts w:ascii="Consolas" w:hAnsi="Consolas"/>
        </w:rPr>
      </w:pPr>
      <w:r>
        <w:rPr>
          <w:rFonts w:ascii="Consolas" w:hAnsi="Consolas"/>
        </w:rPr>
        <w:t xml:space="preserve">    ....</w:t>
      </w:r>
    </w:p>
    <w:p w:rsidR="00860351" w:rsidRDefault="00860351" w:rsidP="00860351">
      <w:pPr>
        <w:rPr>
          <w:rFonts w:ascii="Consolas" w:hAnsi="Consolas"/>
        </w:rPr>
      </w:pPr>
      <w:r>
        <w:rPr>
          <w:rFonts w:ascii="Consolas" w:hAnsi="Consolas"/>
        </w:rPr>
        <w:t xml:space="preserve">    for(int i=1;i&lt;=n;++i) cl[i]=0;</w:t>
      </w:r>
    </w:p>
    <w:p w:rsidR="00860351" w:rsidRDefault="00860351" w:rsidP="00860351">
      <w:pPr>
        <w:rPr>
          <w:rFonts w:ascii="Consolas" w:hAnsi="Consolas"/>
        </w:rPr>
      </w:pPr>
      <w:r>
        <w:rPr>
          <w:rFonts w:ascii="Consolas" w:hAnsi="Consolas"/>
        </w:rPr>
        <w:t xml:space="preserve">    id=sLTM=slx=</w:t>
      </w:r>
      <w:r w:rsidR="00561DAA">
        <w:rPr>
          <w:rFonts w:ascii="Consolas" w:hAnsi="Consolas"/>
        </w:rPr>
        <w:t>sn=</w:t>
      </w:r>
      <w:r>
        <w:rPr>
          <w:rFonts w:ascii="Consolas" w:hAnsi="Consolas"/>
        </w:rPr>
        <w:t>0;</w:t>
      </w:r>
    </w:p>
    <w:p w:rsidR="00860351" w:rsidRDefault="00860351" w:rsidP="00860351">
      <w:pPr>
        <w:rPr>
          <w:rFonts w:ascii="Consolas" w:hAnsi="Consolas"/>
        </w:rPr>
      </w:pPr>
      <w:r>
        <w:rPr>
          <w:rFonts w:ascii="Consolas" w:hAnsi="Consolas"/>
        </w:rPr>
        <w:t xml:space="preserve">    for(int i=1;i&lt;=n;++i) if (</w:t>
      </w:r>
      <w:r w:rsidR="00426D98">
        <w:rPr>
          <w:rFonts w:ascii="Consolas" w:hAnsi="Consolas"/>
        </w:rPr>
        <w:t>cl[i]==0) DFS(i);</w:t>
      </w:r>
    </w:p>
    <w:p w:rsidR="00426D98" w:rsidRDefault="00426D98" w:rsidP="00860351">
      <w:pPr>
        <w:rPr>
          <w:rFonts w:ascii="Consolas" w:hAnsi="Consolas"/>
        </w:rPr>
      </w:pPr>
      <w:r>
        <w:rPr>
          <w:rFonts w:ascii="Consolas" w:hAnsi="Consolas"/>
        </w:rPr>
        <w:t xml:space="preserve">    ....</w:t>
      </w:r>
    </w:p>
    <w:p w:rsidR="00426D98" w:rsidRDefault="00426D98" w:rsidP="0086035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860351" w:rsidRDefault="00860351" w:rsidP="00860351"/>
    <w:p w:rsidR="00426D98" w:rsidRDefault="00426D98" w:rsidP="00860351">
      <w:r>
        <w:rPr>
          <w:i/>
          <w:iCs/>
        </w:rPr>
        <w:t>Xây dựng DAG với mỗi đỉnh là một thành phần liên thông mạnh</w:t>
      </w:r>
    </w:p>
    <w:p w:rsidR="00426D98" w:rsidRPr="00426D98" w:rsidRDefault="00561DAA" w:rsidP="00860351">
      <w:pPr>
        <w:rPr>
          <w:rFonts w:ascii="Consolas" w:hAnsi="Consolas"/>
        </w:rPr>
      </w:pPr>
      <w:r>
        <w:rPr>
          <w:rFonts w:ascii="Consolas" w:hAnsi="Consolas"/>
        </w:rPr>
        <w:lastRenderedPageBreak/>
        <w:t>vector&lt;</w:t>
      </w:r>
      <w:r w:rsidR="00426D98" w:rsidRPr="00426D98">
        <w:rPr>
          <w:rFonts w:ascii="Consolas" w:hAnsi="Consolas"/>
        </w:rPr>
        <w:t>int</w:t>
      </w:r>
      <w:r>
        <w:rPr>
          <w:rFonts w:ascii="Consolas" w:hAnsi="Consolas"/>
        </w:rPr>
        <w:t>&gt;</w:t>
      </w:r>
      <w:r w:rsidR="00426D98" w:rsidRPr="00426D98">
        <w:rPr>
          <w:rFonts w:ascii="Consolas" w:hAnsi="Consolas"/>
        </w:rPr>
        <w:t xml:space="preserve"> gLTM[maxn];</w:t>
      </w:r>
      <w:r w:rsidR="00426D98" w:rsidRPr="00426D98">
        <w:rPr>
          <w:rFonts w:ascii="Consolas" w:hAnsi="Consolas"/>
        </w:rPr>
        <w:tab/>
        <w:t>// g[id] - Danh sách LTM kề với LTM i</w:t>
      </w:r>
    </w:p>
    <w:p w:rsidR="00426D98" w:rsidRPr="00426D98" w:rsidRDefault="00426D98" w:rsidP="00860351">
      <w:pPr>
        <w:rPr>
          <w:rFonts w:ascii="Consolas" w:hAnsi="Consolas"/>
        </w:rPr>
      </w:pPr>
    </w:p>
    <w:p w:rsidR="00426D98" w:rsidRPr="00426D98" w:rsidRDefault="00426D98" w:rsidP="00860351">
      <w:pPr>
        <w:rPr>
          <w:rFonts w:ascii="Consolas" w:hAnsi="Consolas"/>
        </w:rPr>
      </w:pPr>
      <w:r w:rsidRPr="00426D98">
        <w:rPr>
          <w:rFonts w:ascii="Consolas" w:hAnsi="Consolas"/>
        </w:rPr>
        <w:t>for(int i=1;i&lt;=sLTM;++i) gLTM[i].clear();</w:t>
      </w:r>
    </w:p>
    <w:p w:rsidR="00426D98" w:rsidRPr="00426D98" w:rsidRDefault="00426D98" w:rsidP="00860351">
      <w:pPr>
        <w:rPr>
          <w:rFonts w:ascii="Consolas" w:hAnsi="Consolas"/>
        </w:rPr>
      </w:pPr>
      <w:r w:rsidRPr="00426D98">
        <w:rPr>
          <w:rFonts w:ascii="Consolas" w:hAnsi="Consolas"/>
        </w:rPr>
        <w:t xml:space="preserve">for(int u=1;u&lt;=n;++u) </w:t>
      </w:r>
    </w:p>
    <w:p w:rsidR="00426D98" w:rsidRPr="00426D98" w:rsidRDefault="00426D98" w:rsidP="00860351">
      <w:pPr>
        <w:rPr>
          <w:rFonts w:ascii="Consolas" w:hAnsi="Consolas"/>
        </w:rPr>
      </w:pPr>
      <w:r w:rsidRPr="00426D98">
        <w:rPr>
          <w:rFonts w:ascii="Consolas" w:hAnsi="Consolas"/>
        </w:rPr>
        <w:t>for(auto &amp;v : g[u]) if (LTM[u]!=LTM[v]) {</w:t>
      </w:r>
    </w:p>
    <w:p w:rsidR="00426D98" w:rsidRPr="00426D98" w:rsidRDefault="00426D98" w:rsidP="00860351">
      <w:pPr>
        <w:rPr>
          <w:rFonts w:ascii="Consolas" w:hAnsi="Consolas"/>
        </w:rPr>
      </w:pPr>
      <w:r w:rsidRPr="00426D98">
        <w:rPr>
          <w:rFonts w:ascii="Consolas" w:hAnsi="Consolas"/>
        </w:rPr>
        <w:t xml:space="preserve">    int i=LTM[u], j=LTM[v];</w:t>
      </w:r>
    </w:p>
    <w:p w:rsidR="00426D98" w:rsidRPr="00426D98" w:rsidRDefault="00426D98" w:rsidP="00860351">
      <w:pPr>
        <w:rPr>
          <w:rFonts w:ascii="Consolas" w:hAnsi="Consolas"/>
        </w:rPr>
      </w:pPr>
      <w:r w:rsidRPr="00426D98">
        <w:rPr>
          <w:rFonts w:ascii="Consolas" w:hAnsi="Consolas"/>
        </w:rPr>
        <w:t xml:space="preserve">    gLTM[i].push_back(j);</w:t>
      </w:r>
    </w:p>
    <w:p w:rsidR="00426D98" w:rsidRDefault="00426D98" w:rsidP="00860351">
      <w:r w:rsidRPr="00426D98">
        <w:rPr>
          <w:rFonts w:ascii="Consolas" w:hAnsi="Consolas"/>
        </w:rPr>
        <w:t>}</w:t>
      </w:r>
    </w:p>
    <w:p w:rsidR="00426D98" w:rsidRDefault="00426D98" w:rsidP="00860351"/>
    <w:p w:rsidR="00426D98" w:rsidRDefault="00426D98" w:rsidP="00561DAA">
      <w:pPr>
        <w:pStyle w:val="Heading1"/>
      </w:pPr>
      <w:r>
        <w:t>B. Tim các thành phần song liên thông</w:t>
      </w:r>
    </w:p>
    <w:p w:rsidR="00C872FA" w:rsidRDefault="00C872FA" w:rsidP="00C872FA"/>
    <w:p w:rsidR="00C872FA" w:rsidRPr="00C872FA" w:rsidRDefault="00C872FA" w:rsidP="00C872FA">
      <w:pPr>
        <w:rPr>
          <w:lang w:val="en-US"/>
        </w:rPr>
      </w:pPr>
      <w:r>
        <w:rPr>
          <w:lang w:val="en-US"/>
        </w:rPr>
        <w:t>S là song liên thông nếu với mọi x, y (x!=y) thuộc S tồn tại  2 đường đi không chung cạnh</w:t>
      </w:r>
    </w:p>
    <w:p w:rsidR="00426D98" w:rsidRDefault="00426D98" w:rsidP="00426D98">
      <w:pPr>
        <w:pStyle w:val="Heading2"/>
        <w:spacing w:before="240"/>
      </w:pPr>
      <w:r>
        <w:t>Input:</w:t>
      </w:r>
    </w:p>
    <w:p w:rsidR="00426D98" w:rsidRDefault="00426D98" w:rsidP="00426D98">
      <w:r>
        <w:t>int m;</w:t>
      </w:r>
      <w:r>
        <w:tab/>
      </w:r>
      <w:r>
        <w:tab/>
      </w:r>
      <w:r>
        <w:tab/>
      </w:r>
      <w:r>
        <w:tab/>
        <w:t>// Số cạnh</w:t>
      </w:r>
    </w:p>
    <w:p w:rsidR="00426D98" w:rsidRDefault="00426D98" w:rsidP="00426D98">
      <w:r>
        <w:t>pair&lt;int,int&gt; E[maxm];</w:t>
      </w:r>
      <w:r>
        <w:tab/>
        <w:t>// Danh sách cạnh</w:t>
      </w:r>
    </w:p>
    <w:p w:rsidR="00426D98" w:rsidRDefault="00426D98" w:rsidP="00426D98">
      <w:r>
        <w:t>int n;</w:t>
      </w:r>
      <w:r>
        <w:tab/>
      </w:r>
      <w:r>
        <w:tab/>
      </w:r>
      <w:r>
        <w:tab/>
      </w:r>
      <w:r>
        <w:tab/>
        <w:t>// Số đỉnh</w:t>
      </w:r>
    </w:p>
    <w:p w:rsidR="00426D98" w:rsidRDefault="00426D98" w:rsidP="00426D98">
      <w:r>
        <w:t>int g[maxn];</w:t>
      </w:r>
      <w:r>
        <w:tab/>
      </w:r>
      <w:r>
        <w:tab/>
      </w:r>
      <w:r>
        <w:tab/>
        <w:t>// g[u] - Danh sách đỉnh kề của đỉnh u (lưu chỉ số cạnh)</w:t>
      </w:r>
    </w:p>
    <w:p w:rsidR="00426D98" w:rsidRDefault="00426D98" w:rsidP="00426D98">
      <w:pPr>
        <w:pStyle w:val="Heading2"/>
        <w:spacing w:before="240"/>
      </w:pPr>
      <w:r>
        <w:t>Output:</w:t>
      </w:r>
    </w:p>
    <w:p w:rsidR="00426D98" w:rsidRDefault="00426D98" w:rsidP="00426D98">
      <w:r>
        <w:t>int sSLT;</w:t>
      </w:r>
      <w:r>
        <w:tab/>
      </w:r>
      <w:r>
        <w:tab/>
      </w:r>
      <w:r>
        <w:tab/>
        <w:t>// Số thành phần song liên thông</w:t>
      </w:r>
    </w:p>
    <w:p w:rsidR="00426D98" w:rsidRDefault="00426D98" w:rsidP="00426D98">
      <w:r>
        <w:t>int SLT[maxn]</w:t>
      </w:r>
      <w:r>
        <w:tab/>
      </w:r>
      <w:r>
        <w:tab/>
        <w:t>// SLT[u] - Số hiệu thành phân song liên thông của u</w:t>
      </w:r>
    </w:p>
    <w:p w:rsidR="00426D98" w:rsidRDefault="00426D98" w:rsidP="00426D98">
      <w:r>
        <w:t>int x[maxn];</w:t>
      </w:r>
      <w:r>
        <w:tab/>
      </w:r>
      <w:r>
        <w:tab/>
      </w:r>
      <w:r>
        <w:tab/>
        <w:t>// Thứ tự Topo các thành phần song liên thông</w:t>
      </w:r>
    </w:p>
    <w:p w:rsidR="00426D98" w:rsidRPr="00426D98" w:rsidRDefault="00426D98" w:rsidP="00860351"/>
    <w:p w:rsidR="00426D98" w:rsidRDefault="00426D98" w:rsidP="00426D98">
      <w:r>
        <w:rPr>
          <w:i/>
          <w:iCs/>
        </w:rPr>
        <w:t>Code mẫu:</w:t>
      </w:r>
    </w:p>
    <w:p w:rsidR="00561DAA" w:rsidRDefault="00561DAA" w:rsidP="00426D98">
      <w:pPr>
        <w:rPr>
          <w:rFonts w:ascii="Consolas" w:hAnsi="Consolas"/>
        </w:rPr>
      </w:pPr>
      <w:r>
        <w:rPr>
          <w:rFonts w:ascii="Consolas" w:hAnsi="Consolas"/>
        </w:rPr>
        <w:t>int cl[maxn], s[maxn], sn;</w:t>
      </w:r>
    </w:p>
    <w:p w:rsidR="00426D98" w:rsidRPr="00A97F5A" w:rsidRDefault="00426D98" w:rsidP="00426D98">
      <w:pPr>
        <w:rPr>
          <w:rFonts w:ascii="Consolas" w:hAnsi="Consolas"/>
          <w:lang w:val="fr-FR"/>
        </w:rPr>
      </w:pPr>
      <w:r w:rsidRPr="00A97F5A">
        <w:rPr>
          <w:rFonts w:ascii="Consolas" w:hAnsi="Consolas"/>
          <w:lang w:val="fr-FR"/>
        </w:rPr>
        <w:t>void DFS(int u) {</w:t>
      </w:r>
    </w:p>
    <w:p w:rsidR="00426D98" w:rsidRPr="00A97F5A" w:rsidRDefault="00426D98" w:rsidP="00426D98">
      <w:pPr>
        <w:rPr>
          <w:rFonts w:ascii="Consolas" w:hAnsi="Consolas"/>
          <w:lang w:val="fr-FR"/>
        </w:rPr>
      </w:pPr>
      <w:r w:rsidRPr="00A97F5A">
        <w:rPr>
          <w:rFonts w:ascii="Consolas" w:hAnsi="Consolas"/>
          <w:lang w:val="fr-FR"/>
        </w:rPr>
        <w:t xml:space="preserve">    cl[u]=1;</w:t>
      </w:r>
    </w:p>
    <w:p w:rsidR="00426D98" w:rsidRDefault="00426D98" w:rsidP="00426D98">
      <w:pPr>
        <w:rPr>
          <w:rFonts w:ascii="Consolas" w:hAnsi="Consolas"/>
        </w:rPr>
      </w:pPr>
      <w:r w:rsidRPr="00A97F5A">
        <w:rPr>
          <w:rFonts w:ascii="Consolas" w:hAnsi="Consolas"/>
          <w:lang w:val="fr-FR"/>
        </w:rPr>
        <w:t xml:space="preserve">    </w:t>
      </w:r>
      <w:r>
        <w:rPr>
          <w:rFonts w:ascii="Consolas" w:hAnsi="Consolas"/>
        </w:rPr>
        <w:t>num[u]=low[u]=++id;</w:t>
      </w:r>
    </w:p>
    <w:p w:rsidR="00426D98" w:rsidRDefault="00426D98" w:rsidP="00426D98">
      <w:pPr>
        <w:rPr>
          <w:rFonts w:ascii="Consolas" w:hAnsi="Consolas"/>
        </w:rPr>
      </w:pPr>
      <w:r>
        <w:rPr>
          <w:rFonts w:ascii="Consolas" w:hAnsi="Consolas"/>
        </w:rPr>
        <w:t xml:space="preserve">    s[++sn]=u;</w:t>
      </w:r>
    </w:p>
    <w:p w:rsidR="00426D98" w:rsidRDefault="00426D98" w:rsidP="00426D98">
      <w:pPr>
        <w:rPr>
          <w:rFonts w:ascii="Consolas" w:hAnsi="Consolas"/>
        </w:rPr>
      </w:pPr>
      <w:r>
        <w:rPr>
          <w:rFonts w:ascii="Consolas" w:hAnsi="Consolas"/>
        </w:rPr>
        <w:t xml:space="preserve">    for(auto &amp;i : g[u]) </w:t>
      </w:r>
      <w:r w:rsidRPr="00561DAA">
        <w:rPr>
          <w:rFonts w:ascii="Consolas" w:hAnsi="Consolas"/>
          <w:b/>
          <w:bCs/>
          <w:color w:val="FF0000"/>
        </w:rPr>
        <w:t>if (Pe[u]!=abs(i))</w:t>
      </w:r>
      <w:r>
        <w:rPr>
          <w:rFonts w:ascii="Consolas" w:hAnsi="Consolas"/>
        </w:rPr>
        <w:t xml:space="preserve"> {</w:t>
      </w:r>
    </w:p>
    <w:p w:rsidR="00426D98" w:rsidRDefault="00426D98" w:rsidP="00426D98">
      <w:pPr>
        <w:rPr>
          <w:rFonts w:ascii="Consolas" w:hAnsi="Consolas"/>
        </w:rPr>
      </w:pPr>
      <w:r>
        <w:rPr>
          <w:rFonts w:ascii="Consolas" w:hAnsi="Consolas"/>
        </w:rPr>
        <w:t xml:space="preserve">        int v=(i&gt;0) ? E[i].second : E[-i].first;</w:t>
      </w:r>
    </w:p>
    <w:p w:rsidR="00426D98" w:rsidRDefault="00426D98" w:rsidP="00426D98">
      <w:pPr>
        <w:rPr>
          <w:rFonts w:ascii="Consolas" w:hAnsi="Consolas"/>
        </w:rPr>
      </w:pPr>
      <w:r>
        <w:rPr>
          <w:rFonts w:ascii="Consolas" w:hAnsi="Consolas"/>
        </w:rPr>
        <w:t xml:space="preserve">        if (cl[v]==0) {</w:t>
      </w:r>
    </w:p>
    <w:p w:rsidR="00426D98" w:rsidRDefault="00426D98" w:rsidP="00426D98">
      <w:pPr>
        <w:rPr>
          <w:rFonts w:ascii="Consolas" w:hAnsi="Consolas"/>
        </w:rPr>
      </w:pPr>
      <w:r>
        <w:rPr>
          <w:rFonts w:ascii="Consolas" w:hAnsi="Consolas"/>
        </w:rPr>
        <w:t xml:space="preserve">            Pd[v]=u, Pe[v]=abs(i);</w:t>
      </w:r>
    </w:p>
    <w:p w:rsidR="00426D98" w:rsidRDefault="00426D98" w:rsidP="00426D98">
      <w:pPr>
        <w:rPr>
          <w:rFonts w:ascii="Consolas" w:hAnsi="Consolas"/>
        </w:rPr>
      </w:pPr>
      <w:r>
        <w:rPr>
          <w:rFonts w:ascii="Consolas" w:hAnsi="Consolas"/>
        </w:rPr>
        <w:t xml:space="preserve">            DFS(v);</w:t>
      </w:r>
    </w:p>
    <w:p w:rsidR="00426D98" w:rsidRDefault="00426D98" w:rsidP="00426D98">
      <w:pPr>
        <w:rPr>
          <w:rFonts w:ascii="Consolas" w:hAnsi="Consolas"/>
        </w:rPr>
      </w:pPr>
      <w:r>
        <w:rPr>
          <w:rFonts w:ascii="Consolas" w:hAnsi="Consolas"/>
        </w:rPr>
        <w:t xml:space="preserve">            low[u]=min(low[u],low[v]);</w:t>
      </w:r>
    </w:p>
    <w:p w:rsidR="00426D98" w:rsidRDefault="00426D98" w:rsidP="00426D98">
      <w:pPr>
        <w:rPr>
          <w:rFonts w:ascii="Consolas" w:hAnsi="Consolas"/>
        </w:rPr>
      </w:pPr>
      <w:r>
        <w:rPr>
          <w:rFonts w:ascii="Consolas" w:hAnsi="Consolas"/>
        </w:rPr>
        <w:t xml:space="preserve">        } else low[u]=min(low[u],num[v]);</w:t>
      </w:r>
    </w:p>
    <w:p w:rsidR="00426D98" w:rsidRDefault="00426D98" w:rsidP="00426D98">
      <w:pPr>
        <w:rPr>
          <w:rFonts w:ascii="Consolas" w:hAnsi="Consolas"/>
        </w:rPr>
      </w:pPr>
      <w:r>
        <w:rPr>
          <w:rFonts w:ascii="Consolas" w:hAnsi="Consolas"/>
        </w:rPr>
        <w:t xml:space="preserve">    }</w:t>
      </w:r>
    </w:p>
    <w:p w:rsidR="00426D98" w:rsidRDefault="00426D98" w:rsidP="00426D98">
      <w:pPr>
        <w:rPr>
          <w:rFonts w:ascii="Consolas" w:hAnsi="Consolas"/>
        </w:rPr>
      </w:pPr>
      <w:r>
        <w:rPr>
          <w:rFonts w:ascii="Consolas" w:hAnsi="Consolas"/>
        </w:rPr>
        <w:t xml:space="preserve">    if (num[u]==low[u]) {</w:t>
      </w:r>
    </w:p>
    <w:p w:rsidR="00426D98" w:rsidRDefault="00426D98" w:rsidP="00426D98">
      <w:pPr>
        <w:rPr>
          <w:rFonts w:ascii="Consolas" w:hAnsi="Consolas"/>
        </w:rPr>
      </w:pPr>
      <w:r>
        <w:rPr>
          <w:rFonts w:ascii="Consolas" w:hAnsi="Consolas"/>
        </w:rPr>
        <w:t xml:space="preserve">        ++s</w:t>
      </w:r>
      <w:r w:rsidR="00561DAA">
        <w:rPr>
          <w:rFonts w:ascii="Consolas" w:hAnsi="Consolas"/>
        </w:rPr>
        <w:t>SLT</w:t>
      </w:r>
      <w:r>
        <w:rPr>
          <w:rFonts w:ascii="Consolas" w:hAnsi="Consolas"/>
        </w:rPr>
        <w:t>;</w:t>
      </w:r>
    </w:p>
    <w:p w:rsidR="00426D98" w:rsidRPr="00E27256" w:rsidRDefault="00426D98" w:rsidP="00426D98">
      <w:pPr>
        <w:rPr>
          <w:rFonts w:ascii="Consolas" w:hAnsi="Consolas"/>
          <w:b/>
        </w:rPr>
      </w:pPr>
      <w:r>
        <w:rPr>
          <w:rFonts w:ascii="Consolas" w:hAnsi="Consolas"/>
        </w:rPr>
        <w:t xml:space="preserve">        int v;</w:t>
      </w:r>
    </w:p>
    <w:p w:rsidR="00426D98" w:rsidRPr="00E27256" w:rsidRDefault="00426D98" w:rsidP="00426D98">
      <w:pPr>
        <w:rPr>
          <w:rFonts w:ascii="Consolas" w:hAnsi="Consolas"/>
          <w:b/>
        </w:rPr>
      </w:pPr>
      <w:r w:rsidRPr="00E27256">
        <w:rPr>
          <w:rFonts w:ascii="Consolas" w:hAnsi="Consolas"/>
          <w:b/>
        </w:rPr>
        <w:t xml:space="preserve">        do {</w:t>
      </w:r>
    </w:p>
    <w:p w:rsidR="00426D98" w:rsidRPr="00E27256" w:rsidRDefault="00426D98" w:rsidP="00426D98">
      <w:pPr>
        <w:rPr>
          <w:rFonts w:ascii="Consolas" w:hAnsi="Consolas"/>
          <w:b/>
        </w:rPr>
      </w:pPr>
      <w:r w:rsidRPr="00E27256">
        <w:rPr>
          <w:rFonts w:ascii="Consolas" w:hAnsi="Consolas"/>
          <w:b/>
        </w:rPr>
        <w:t xml:space="preserve">            v=s[sn--];</w:t>
      </w:r>
    </w:p>
    <w:p w:rsidR="00426D98" w:rsidRPr="00E27256" w:rsidRDefault="00426D98" w:rsidP="00426D98">
      <w:pPr>
        <w:rPr>
          <w:rFonts w:ascii="Consolas" w:hAnsi="Consolas"/>
          <w:b/>
        </w:rPr>
      </w:pPr>
      <w:r w:rsidRPr="00E27256">
        <w:rPr>
          <w:rFonts w:ascii="Consolas" w:hAnsi="Consolas"/>
          <w:b/>
        </w:rPr>
        <w:t xml:space="preserve">            x[++slx]=v;</w:t>
      </w:r>
    </w:p>
    <w:p w:rsidR="00426D98" w:rsidRPr="00E27256" w:rsidRDefault="00426D98" w:rsidP="00426D98">
      <w:pPr>
        <w:rPr>
          <w:rFonts w:ascii="Consolas" w:hAnsi="Consolas"/>
          <w:b/>
        </w:rPr>
      </w:pPr>
      <w:r w:rsidRPr="00E27256">
        <w:rPr>
          <w:rFonts w:ascii="Consolas" w:hAnsi="Consolas"/>
          <w:b/>
        </w:rPr>
        <w:t xml:space="preserve">            </w:t>
      </w:r>
      <w:r w:rsidR="00561DAA" w:rsidRPr="00E27256">
        <w:rPr>
          <w:rFonts w:ascii="Consolas" w:hAnsi="Consolas"/>
          <w:b/>
        </w:rPr>
        <w:t>SLT</w:t>
      </w:r>
      <w:r w:rsidRPr="00E27256">
        <w:rPr>
          <w:rFonts w:ascii="Consolas" w:hAnsi="Consolas"/>
          <w:b/>
        </w:rPr>
        <w:t>[v]=s</w:t>
      </w:r>
      <w:r w:rsidR="00561DAA" w:rsidRPr="00E27256">
        <w:rPr>
          <w:rFonts w:ascii="Consolas" w:hAnsi="Consolas"/>
          <w:b/>
        </w:rPr>
        <w:t>SLT</w:t>
      </w:r>
      <w:r w:rsidRPr="00E27256">
        <w:rPr>
          <w:rFonts w:ascii="Consolas" w:hAnsi="Consolas"/>
          <w:b/>
        </w:rPr>
        <w:t>;</w:t>
      </w:r>
    </w:p>
    <w:p w:rsidR="00426D98" w:rsidRPr="00E27256" w:rsidRDefault="00426D98" w:rsidP="00426D98">
      <w:pPr>
        <w:rPr>
          <w:rFonts w:ascii="Consolas" w:hAnsi="Consolas"/>
          <w:b/>
        </w:rPr>
      </w:pPr>
      <w:r w:rsidRPr="00E27256">
        <w:rPr>
          <w:rFonts w:ascii="Consolas" w:hAnsi="Consolas"/>
          <w:b/>
        </w:rPr>
        <w:t xml:space="preserve">        } while (v!=u);</w:t>
      </w:r>
    </w:p>
    <w:p w:rsidR="00426D98" w:rsidRPr="00E27256" w:rsidRDefault="00426D98" w:rsidP="00426D98">
      <w:pPr>
        <w:rPr>
          <w:rFonts w:ascii="Consolas" w:hAnsi="Consolas"/>
          <w:b/>
        </w:rPr>
      </w:pPr>
      <w:r w:rsidRPr="00E27256">
        <w:rPr>
          <w:rFonts w:ascii="Consolas" w:hAnsi="Consolas"/>
          <w:b/>
        </w:rPr>
        <w:t xml:space="preserve">    }</w:t>
      </w:r>
    </w:p>
    <w:p w:rsidR="00426D98" w:rsidRPr="00E27256" w:rsidRDefault="00426D98" w:rsidP="00426D98">
      <w:pPr>
        <w:rPr>
          <w:rFonts w:ascii="Consolas" w:hAnsi="Consolas"/>
          <w:b/>
        </w:rPr>
      </w:pPr>
      <w:r w:rsidRPr="00E27256">
        <w:rPr>
          <w:rFonts w:ascii="Consolas" w:hAnsi="Consolas"/>
          <w:b/>
        </w:rPr>
        <w:t>}</w:t>
      </w:r>
    </w:p>
    <w:p w:rsidR="00426D98" w:rsidRDefault="00426D98" w:rsidP="00426D98">
      <w:pPr>
        <w:rPr>
          <w:rFonts w:ascii="Consolas" w:hAnsi="Consolas"/>
        </w:rPr>
      </w:pPr>
    </w:p>
    <w:p w:rsidR="00426D98" w:rsidRDefault="00426D98" w:rsidP="00426D98">
      <w:pPr>
        <w:rPr>
          <w:rFonts w:ascii="Consolas" w:hAnsi="Consolas"/>
        </w:rPr>
      </w:pPr>
      <w:r>
        <w:rPr>
          <w:rFonts w:ascii="Consolas" w:hAnsi="Consolas"/>
        </w:rPr>
        <w:t>int main() {</w:t>
      </w:r>
    </w:p>
    <w:p w:rsidR="00426D98" w:rsidRDefault="00426D98" w:rsidP="00426D98">
      <w:pPr>
        <w:rPr>
          <w:rFonts w:ascii="Consolas" w:hAnsi="Consolas"/>
        </w:rPr>
      </w:pPr>
      <w:r>
        <w:rPr>
          <w:rFonts w:ascii="Consolas" w:hAnsi="Consolas"/>
        </w:rPr>
        <w:t xml:space="preserve">    ....</w:t>
      </w:r>
    </w:p>
    <w:p w:rsidR="00426D98" w:rsidRDefault="00426D98" w:rsidP="00426D98">
      <w:pPr>
        <w:rPr>
          <w:rFonts w:ascii="Consolas" w:hAnsi="Consolas"/>
        </w:rPr>
      </w:pPr>
      <w:r>
        <w:rPr>
          <w:rFonts w:ascii="Consolas" w:hAnsi="Consolas"/>
        </w:rPr>
        <w:t xml:space="preserve">    for(int i=1;i&lt;=n;++i) cl[i]=0;</w:t>
      </w:r>
    </w:p>
    <w:p w:rsidR="00426D98" w:rsidRDefault="00426D98" w:rsidP="00426D98">
      <w:pPr>
        <w:rPr>
          <w:rFonts w:ascii="Consolas" w:hAnsi="Consolas"/>
        </w:rPr>
      </w:pPr>
      <w:r>
        <w:rPr>
          <w:rFonts w:ascii="Consolas" w:hAnsi="Consolas"/>
        </w:rPr>
        <w:t xml:space="preserve">    id=s</w:t>
      </w:r>
      <w:r w:rsidR="00561DAA">
        <w:rPr>
          <w:rFonts w:ascii="Consolas" w:hAnsi="Consolas"/>
        </w:rPr>
        <w:t>SLT</w:t>
      </w:r>
      <w:r>
        <w:rPr>
          <w:rFonts w:ascii="Consolas" w:hAnsi="Consolas"/>
        </w:rPr>
        <w:t>=slx=</w:t>
      </w:r>
      <w:r w:rsidR="00561DAA">
        <w:rPr>
          <w:rFonts w:ascii="Consolas" w:hAnsi="Consolas"/>
        </w:rPr>
        <w:t>sn=</w:t>
      </w:r>
      <w:r>
        <w:rPr>
          <w:rFonts w:ascii="Consolas" w:hAnsi="Consolas"/>
        </w:rPr>
        <w:t>0;</w:t>
      </w:r>
    </w:p>
    <w:p w:rsidR="00426D98" w:rsidRDefault="00426D98" w:rsidP="00426D98">
      <w:pPr>
        <w:rPr>
          <w:rFonts w:ascii="Consolas" w:hAnsi="Consolas"/>
        </w:rPr>
      </w:pPr>
      <w:r>
        <w:rPr>
          <w:rFonts w:ascii="Consolas" w:hAnsi="Consolas"/>
        </w:rPr>
        <w:t xml:space="preserve">    for(int i=1;i&lt;=n;++i) if (cl[i]==0) DFS(i);</w:t>
      </w:r>
    </w:p>
    <w:p w:rsidR="00426D98" w:rsidRDefault="00426D98" w:rsidP="00426D98">
      <w:pPr>
        <w:rPr>
          <w:rFonts w:ascii="Consolas" w:hAnsi="Consolas"/>
        </w:rPr>
      </w:pPr>
      <w:r>
        <w:rPr>
          <w:rFonts w:ascii="Consolas" w:hAnsi="Consolas"/>
        </w:rPr>
        <w:t xml:space="preserve">    ....</w:t>
      </w:r>
    </w:p>
    <w:p w:rsidR="00426D98" w:rsidRDefault="00426D98" w:rsidP="00426D98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860351" w:rsidRDefault="00860351" w:rsidP="00860351"/>
    <w:p w:rsidR="00561DAA" w:rsidRDefault="00561DAA" w:rsidP="00860351">
      <w:pPr>
        <w:rPr>
          <w:i/>
          <w:iCs/>
        </w:rPr>
      </w:pPr>
      <w:r>
        <w:rPr>
          <w:i/>
          <w:iCs/>
        </w:rPr>
        <w:t>Xây dựng rừng (nhiều cây) với mỗi đỉnh là một thành phần song liên thông</w:t>
      </w:r>
    </w:p>
    <w:p w:rsidR="00561DAA" w:rsidRDefault="00561DAA" w:rsidP="00860351">
      <w:pPr>
        <w:rPr>
          <w:rFonts w:ascii="Consolas" w:hAnsi="Consolas"/>
        </w:rPr>
      </w:pPr>
      <w:r>
        <w:rPr>
          <w:rFonts w:ascii="Consolas" w:hAnsi="Consolas"/>
        </w:rPr>
        <w:t xml:space="preserve">vector&lt;int&gt; gSLT[maxn]; </w:t>
      </w:r>
      <w:r>
        <w:rPr>
          <w:rFonts w:ascii="Consolas" w:hAnsi="Consolas"/>
        </w:rPr>
        <w:tab/>
        <w:t>// gSLT[i]-Danh sách SLT kề với SLT i</w:t>
      </w:r>
    </w:p>
    <w:p w:rsidR="00561DAA" w:rsidRDefault="00561DAA" w:rsidP="00860351">
      <w:pPr>
        <w:rPr>
          <w:rFonts w:ascii="Consolas" w:hAnsi="Consolas"/>
        </w:rPr>
      </w:pPr>
    </w:p>
    <w:p w:rsidR="00561DAA" w:rsidRDefault="00561DAA" w:rsidP="00860351">
      <w:pPr>
        <w:rPr>
          <w:rFonts w:ascii="Consolas" w:hAnsi="Consolas"/>
        </w:rPr>
      </w:pPr>
      <w:r>
        <w:rPr>
          <w:rFonts w:ascii="Consolas" w:hAnsi="Consolas"/>
        </w:rPr>
        <w:t>for(int i=1;i&lt;=m;++i) {</w:t>
      </w:r>
    </w:p>
    <w:p w:rsidR="00561DAA" w:rsidRDefault="00561DAA" w:rsidP="00860351">
      <w:pPr>
        <w:rPr>
          <w:rFonts w:ascii="Consolas" w:hAnsi="Consolas"/>
        </w:rPr>
      </w:pPr>
      <w:r>
        <w:rPr>
          <w:rFonts w:ascii="Consolas" w:hAnsi="Consolas"/>
        </w:rPr>
        <w:t xml:space="preserve">    int u=E[i].first, v=E[i].second;</w:t>
      </w:r>
    </w:p>
    <w:p w:rsidR="00561DAA" w:rsidRDefault="00561DAA" w:rsidP="00860351">
      <w:pPr>
        <w:rPr>
          <w:rFonts w:ascii="Consolas" w:hAnsi="Consolas"/>
        </w:rPr>
      </w:pPr>
      <w:r>
        <w:rPr>
          <w:rFonts w:ascii="Consolas" w:hAnsi="Consolas"/>
        </w:rPr>
        <w:t xml:space="preserve">    if (SLT[u]!=SLT[v]) {</w:t>
      </w:r>
      <w:bookmarkStart w:id="0" w:name="_GoBack"/>
      <w:bookmarkEnd w:id="0"/>
    </w:p>
    <w:p w:rsidR="00561DAA" w:rsidRDefault="00561DAA" w:rsidP="00860351">
      <w:pPr>
        <w:rPr>
          <w:rFonts w:ascii="Consolas" w:hAnsi="Consolas"/>
        </w:rPr>
      </w:pPr>
      <w:r>
        <w:rPr>
          <w:rFonts w:ascii="Consolas" w:hAnsi="Consolas"/>
        </w:rPr>
        <w:t xml:space="preserve">        int k=SLT[u], l=SLT[v];</w:t>
      </w:r>
    </w:p>
    <w:p w:rsidR="00561DAA" w:rsidRDefault="00561DAA" w:rsidP="00860351">
      <w:pPr>
        <w:rPr>
          <w:rFonts w:ascii="Consolas" w:hAnsi="Consolas"/>
        </w:rPr>
      </w:pPr>
      <w:r>
        <w:rPr>
          <w:rFonts w:ascii="Consolas" w:hAnsi="Consolas"/>
        </w:rPr>
        <w:t xml:space="preserve">        gSLT[k].push_back(l);</w:t>
      </w:r>
    </w:p>
    <w:p w:rsidR="00561DAA" w:rsidRDefault="00561DAA" w:rsidP="00860351">
      <w:pPr>
        <w:rPr>
          <w:rFonts w:ascii="Consolas" w:hAnsi="Consolas"/>
        </w:rPr>
      </w:pPr>
      <w:r>
        <w:rPr>
          <w:rFonts w:ascii="Consolas" w:hAnsi="Consolas"/>
        </w:rPr>
        <w:t xml:space="preserve">        gSLT[l].push_back(k);</w:t>
      </w:r>
    </w:p>
    <w:p w:rsidR="00561DAA" w:rsidRDefault="00561DAA" w:rsidP="00860351">
      <w:pPr>
        <w:rPr>
          <w:rFonts w:ascii="Consolas" w:hAnsi="Consolas"/>
        </w:rPr>
      </w:pPr>
      <w:r>
        <w:rPr>
          <w:rFonts w:ascii="Consolas" w:hAnsi="Consolas"/>
        </w:rPr>
        <w:t xml:space="preserve">    }</w:t>
      </w:r>
    </w:p>
    <w:p w:rsidR="00561DAA" w:rsidRPr="00561DAA" w:rsidRDefault="00561DAA" w:rsidP="0086035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561DAA" w:rsidRDefault="00561DAA" w:rsidP="00860351"/>
    <w:p w:rsidR="00561DAA" w:rsidRDefault="00561DAA" w:rsidP="00561DAA">
      <w:pPr>
        <w:pStyle w:val="Heading1"/>
      </w:pPr>
      <w:r>
        <w:t>C. Tìm các thành phần Biconected</w:t>
      </w:r>
    </w:p>
    <w:p w:rsidR="00C872FA" w:rsidRDefault="00C872FA" w:rsidP="00C872FA"/>
    <w:p w:rsidR="00C872FA" w:rsidRPr="00C872FA" w:rsidRDefault="00C872FA" w:rsidP="00C872FA">
      <w:pPr>
        <w:rPr>
          <w:lang w:val="en-US"/>
        </w:rPr>
      </w:pPr>
      <w:r>
        <w:rPr>
          <w:lang w:val="en-US"/>
        </w:rPr>
        <w:t>S là thành phần Biconected nếu với mọi x, y (x!=y) thuộc S tồn tại ít nhất 2 đường đi không chung đỉnh</w:t>
      </w:r>
    </w:p>
    <w:p w:rsidR="00561DAA" w:rsidRDefault="00561DAA" w:rsidP="00602E93">
      <w:pPr>
        <w:pStyle w:val="Heading2"/>
        <w:spacing w:before="240"/>
      </w:pPr>
      <w:r>
        <w:t>Input:</w:t>
      </w:r>
    </w:p>
    <w:p w:rsidR="00561DAA" w:rsidRDefault="005F3F1C" w:rsidP="00561DAA">
      <w:r>
        <w:t>int n;</w:t>
      </w:r>
      <w:r>
        <w:tab/>
      </w:r>
      <w:r>
        <w:tab/>
      </w:r>
      <w:r>
        <w:tab/>
      </w:r>
      <w:r>
        <w:tab/>
      </w:r>
      <w:r>
        <w:tab/>
        <w:t>// Số đỉnh</w:t>
      </w:r>
    </w:p>
    <w:p w:rsidR="005F3F1C" w:rsidRDefault="005F3F1C" w:rsidP="00561DAA">
      <w:r>
        <w:t>vector&lt;int&gt; g[maxn];</w:t>
      </w:r>
      <w:r>
        <w:tab/>
      </w:r>
      <w:r>
        <w:tab/>
        <w:t>// Danh sách đỉnh kề</w:t>
      </w:r>
    </w:p>
    <w:p w:rsidR="005F3F1C" w:rsidRDefault="005F3F1C" w:rsidP="00602E93">
      <w:pPr>
        <w:pStyle w:val="Heading2"/>
        <w:spacing w:before="240"/>
      </w:pPr>
      <w:r>
        <w:t>Output:</w:t>
      </w:r>
    </w:p>
    <w:p w:rsidR="005F3F1C" w:rsidRDefault="005F3F1C" w:rsidP="00561DAA">
      <w:r>
        <w:t>int sBIC;</w:t>
      </w:r>
      <w:r>
        <w:tab/>
      </w:r>
      <w:r>
        <w:tab/>
      </w:r>
      <w:r>
        <w:tab/>
      </w:r>
      <w:r>
        <w:tab/>
        <w:t>// Số lượng thành phần biconected</w:t>
      </w:r>
    </w:p>
    <w:p w:rsidR="005F3F1C" w:rsidRDefault="005F3F1C" w:rsidP="00561DAA">
      <w:r>
        <w:t>int cBIC[maxn];</w:t>
      </w:r>
      <w:r>
        <w:tab/>
      </w:r>
      <w:r>
        <w:tab/>
      </w:r>
      <w:r>
        <w:tab/>
        <w:t>// Số đỉnh của mỗi thành phần biconected</w:t>
      </w:r>
    </w:p>
    <w:p w:rsidR="005F3F1C" w:rsidRDefault="005F3F1C" w:rsidP="00561DAA">
      <w:r>
        <w:t>vector&lt;int&gt; gBIC[maxn];</w:t>
      </w:r>
      <w:r>
        <w:tab/>
      </w:r>
      <w:r>
        <w:tab/>
        <w:t>// gBIC[i] - Danh sách của biconected thứ i</w:t>
      </w:r>
    </w:p>
    <w:p w:rsidR="005F3F1C" w:rsidRDefault="005F3F1C" w:rsidP="00561DAA"/>
    <w:p w:rsidR="005F3F1C" w:rsidRDefault="005F3F1C" w:rsidP="005F3F1C">
      <w:r>
        <w:rPr>
          <w:i/>
          <w:iCs/>
        </w:rPr>
        <w:t>Code mẫu:</w:t>
      </w:r>
    </w:p>
    <w:p w:rsidR="005F3F1C" w:rsidRDefault="005F3F1C" w:rsidP="005F3F1C">
      <w:pPr>
        <w:rPr>
          <w:rFonts w:ascii="Consolas" w:hAnsi="Consolas"/>
        </w:rPr>
      </w:pPr>
      <w:r>
        <w:rPr>
          <w:rFonts w:ascii="Consolas" w:hAnsi="Consolas"/>
        </w:rPr>
        <w:t>int cl[maxn], s[maxn], sn;</w:t>
      </w:r>
    </w:p>
    <w:p w:rsidR="005F3F1C" w:rsidRPr="00A97F5A" w:rsidRDefault="005F3F1C" w:rsidP="005F3F1C">
      <w:pPr>
        <w:rPr>
          <w:rFonts w:ascii="Consolas" w:hAnsi="Consolas"/>
          <w:lang w:val="fr-FR"/>
        </w:rPr>
      </w:pPr>
      <w:r w:rsidRPr="00A97F5A">
        <w:rPr>
          <w:rFonts w:ascii="Consolas" w:hAnsi="Consolas"/>
          <w:lang w:val="fr-FR"/>
        </w:rPr>
        <w:t>void DFS(int u) {</w:t>
      </w:r>
    </w:p>
    <w:p w:rsidR="005F3F1C" w:rsidRPr="00A97F5A" w:rsidRDefault="005F3F1C" w:rsidP="005F3F1C">
      <w:pPr>
        <w:rPr>
          <w:rFonts w:ascii="Consolas" w:hAnsi="Consolas"/>
          <w:lang w:val="fr-FR"/>
        </w:rPr>
      </w:pPr>
      <w:r w:rsidRPr="00A97F5A">
        <w:rPr>
          <w:rFonts w:ascii="Consolas" w:hAnsi="Consolas"/>
          <w:lang w:val="fr-FR"/>
        </w:rPr>
        <w:t xml:space="preserve">    cl[u]=1;</w:t>
      </w:r>
    </w:p>
    <w:p w:rsidR="005F3F1C" w:rsidRDefault="005F3F1C" w:rsidP="005F3F1C">
      <w:pPr>
        <w:rPr>
          <w:rFonts w:ascii="Consolas" w:hAnsi="Consolas"/>
        </w:rPr>
      </w:pPr>
      <w:r w:rsidRPr="00A97F5A">
        <w:rPr>
          <w:rFonts w:ascii="Consolas" w:hAnsi="Consolas"/>
          <w:lang w:val="fr-FR"/>
        </w:rPr>
        <w:t xml:space="preserve">    </w:t>
      </w:r>
      <w:r>
        <w:rPr>
          <w:rFonts w:ascii="Consolas" w:hAnsi="Consolas"/>
        </w:rPr>
        <w:t>num[u]=low[u]=++id;</w:t>
      </w:r>
    </w:p>
    <w:p w:rsidR="005F3F1C" w:rsidRDefault="005F3F1C" w:rsidP="005F3F1C">
      <w:pPr>
        <w:rPr>
          <w:rFonts w:ascii="Consolas" w:hAnsi="Consolas"/>
        </w:rPr>
      </w:pPr>
      <w:r>
        <w:rPr>
          <w:rFonts w:ascii="Consolas" w:hAnsi="Consolas"/>
        </w:rPr>
        <w:t xml:space="preserve">    s[++sn]=u;</w:t>
      </w:r>
    </w:p>
    <w:p w:rsidR="005F3F1C" w:rsidRDefault="005F3F1C" w:rsidP="005F3F1C">
      <w:pPr>
        <w:rPr>
          <w:rFonts w:ascii="Consolas" w:hAnsi="Consolas"/>
        </w:rPr>
      </w:pPr>
      <w:r>
        <w:rPr>
          <w:rFonts w:ascii="Consolas" w:hAnsi="Consolas"/>
        </w:rPr>
        <w:t xml:space="preserve">    for(auto &amp;v : g[u]) </w:t>
      </w:r>
      <w:r w:rsidRPr="00561DAA">
        <w:rPr>
          <w:rFonts w:ascii="Consolas" w:hAnsi="Consolas"/>
          <w:b/>
          <w:bCs/>
          <w:color w:val="FF0000"/>
        </w:rPr>
        <w:t>if (P</w:t>
      </w:r>
      <w:r>
        <w:rPr>
          <w:rFonts w:ascii="Consolas" w:hAnsi="Consolas"/>
          <w:b/>
          <w:bCs/>
          <w:color w:val="FF0000"/>
        </w:rPr>
        <w:t>d</w:t>
      </w:r>
      <w:r w:rsidRPr="00561DAA">
        <w:rPr>
          <w:rFonts w:ascii="Consolas" w:hAnsi="Consolas"/>
          <w:b/>
          <w:bCs/>
          <w:color w:val="FF0000"/>
        </w:rPr>
        <w:t>[u]!=</w:t>
      </w:r>
      <w:r>
        <w:rPr>
          <w:rFonts w:ascii="Consolas" w:hAnsi="Consolas"/>
          <w:b/>
          <w:bCs/>
          <w:color w:val="FF0000"/>
        </w:rPr>
        <w:t>v</w:t>
      </w:r>
      <w:r w:rsidRPr="00561DAA">
        <w:rPr>
          <w:rFonts w:ascii="Consolas" w:hAnsi="Consolas"/>
          <w:b/>
          <w:bCs/>
          <w:color w:val="FF0000"/>
        </w:rPr>
        <w:t>)</w:t>
      </w:r>
      <w:r>
        <w:rPr>
          <w:rFonts w:ascii="Consolas" w:hAnsi="Consolas"/>
        </w:rPr>
        <w:t xml:space="preserve"> {</w:t>
      </w:r>
    </w:p>
    <w:p w:rsidR="005F3F1C" w:rsidRDefault="005F3F1C" w:rsidP="005F3F1C">
      <w:pPr>
        <w:rPr>
          <w:rFonts w:ascii="Consolas" w:hAnsi="Consolas"/>
        </w:rPr>
      </w:pPr>
      <w:r>
        <w:rPr>
          <w:rFonts w:ascii="Consolas" w:hAnsi="Consolas"/>
        </w:rPr>
        <w:t xml:space="preserve">        if (cl[v]==0) {</w:t>
      </w:r>
    </w:p>
    <w:p w:rsidR="005F3F1C" w:rsidRDefault="005F3F1C" w:rsidP="005F3F1C">
      <w:pPr>
        <w:rPr>
          <w:rFonts w:ascii="Consolas" w:hAnsi="Consolas"/>
        </w:rPr>
      </w:pPr>
      <w:r>
        <w:rPr>
          <w:rFonts w:ascii="Consolas" w:hAnsi="Consolas"/>
        </w:rPr>
        <w:t xml:space="preserve">            Pd[v]=u;</w:t>
      </w:r>
    </w:p>
    <w:p w:rsidR="005F3F1C" w:rsidRDefault="005F3F1C" w:rsidP="005F3F1C">
      <w:pPr>
        <w:rPr>
          <w:rFonts w:ascii="Consolas" w:hAnsi="Consolas"/>
        </w:rPr>
      </w:pPr>
      <w:r>
        <w:rPr>
          <w:rFonts w:ascii="Consolas" w:hAnsi="Consolas"/>
        </w:rPr>
        <w:t xml:space="preserve">            DFS(v);</w:t>
      </w:r>
    </w:p>
    <w:p w:rsidR="005F3F1C" w:rsidRDefault="005F3F1C" w:rsidP="005F3F1C">
      <w:pPr>
        <w:rPr>
          <w:rFonts w:ascii="Consolas" w:hAnsi="Consolas"/>
        </w:rPr>
      </w:pPr>
      <w:r>
        <w:rPr>
          <w:rFonts w:ascii="Consolas" w:hAnsi="Consolas"/>
        </w:rPr>
        <w:t xml:space="preserve">            low[u]=min(low[u],low[v]);</w:t>
      </w:r>
    </w:p>
    <w:p w:rsidR="005F3F1C" w:rsidRDefault="005F3F1C" w:rsidP="005F3F1C">
      <w:pPr>
        <w:rPr>
          <w:rFonts w:ascii="Consolas" w:hAnsi="Consolas"/>
        </w:rPr>
      </w:pPr>
      <w:r>
        <w:rPr>
          <w:rFonts w:ascii="Consolas" w:hAnsi="Consolas"/>
        </w:rPr>
        <w:t xml:space="preserve">        } else low[u]=min(low[u],num[v]);</w:t>
      </w:r>
    </w:p>
    <w:p w:rsidR="005F3F1C" w:rsidRDefault="005F3F1C" w:rsidP="005F3F1C">
      <w:pPr>
        <w:rPr>
          <w:rFonts w:ascii="Consolas" w:hAnsi="Consolas"/>
        </w:rPr>
      </w:pPr>
      <w:r>
        <w:rPr>
          <w:rFonts w:ascii="Consolas" w:hAnsi="Consolas"/>
        </w:rPr>
        <w:t xml:space="preserve">    }</w:t>
      </w:r>
    </w:p>
    <w:p w:rsidR="005F3F1C" w:rsidRDefault="005F3F1C" w:rsidP="005F3F1C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    if (</w:t>
      </w:r>
      <w:r w:rsidR="001E3499">
        <w:rPr>
          <w:rFonts w:ascii="Consolas" w:hAnsi="Consolas"/>
        </w:rPr>
        <w:t xml:space="preserve">Pd[u] &amp;&amp; </w:t>
      </w:r>
      <w:r>
        <w:rPr>
          <w:rFonts w:ascii="Consolas" w:hAnsi="Consolas"/>
        </w:rPr>
        <w:t>low[u]&gt;=num[Pd[u]) {</w:t>
      </w:r>
    </w:p>
    <w:p w:rsidR="001E3499" w:rsidRDefault="001E3499" w:rsidP="005F3F1C">
      <w:pPr>
        <w:rPr>
          <w:rFonts w:ascii="Consolas" w:hAnsi="Consolas"/>
        </w:rPr>
      </w:pPr>
      <w:r>
        <w:rPr>
          <w:rFonts w:ascii="Consolas" w:hAnsi="Consolas"/>
        </w:rPr>
        <w:t xml:space="preserve">        int w=Pd[u];</w:t>
      </w:r>
    </w:p>
    <w:p w:rsidR="005F3F1C" w:rsidRDefault="005F3F1C" w:rsidP="005F3F1C">
      <w:pPr>
        <w:rPr>
          <w:rFonts w:ascii="Consolas" w:hAnsi="Consolas"/>
        </w:rPr>
      </w:pPr>
      <w:r>
        <w:rPr>
          <w:rFonts w:ascii="Consolas" w:hAnsi="Consolas"/>
        </w:rPr>
        <w:t xml:space="preserve">        ++sBIC;</w:t>
      </w:r>
    </w:p>
    <w:p w:rsidR="005F3F1C" w:rsidRDefault="005F3F1C" w:rsidP="005F3F1C">
      <w:pPr>
        <w:rPr>
          <w:rFonts w:ascii="Consolas" w:hAnsi="Consolas"/>
        </w:rPr>
      </w:pPr>
      <w:r>
        <w:rPr>
          <w:rFonts w:ascii="Consolas" w:hAnsi="Consolas"/>
        </w:rPr>
        <w:t xml:space="preserve">        cBIC[sBIC]=0; gBIC[sBIC].clear();</w:t>
      </w:r>
    </w:p>
    <w:p w:rsidR="005F3F1C" w:rsidRDefault="005F3F1C" w:rsidP="005F3F1C">
      <w:pPr>
        <w:rPr>
          <w:rFonts w:ascii="Consolas" w:hAnsi="Consolas"/>
        </w:rPr>
      </w:pPr>
      <w:r>
        <w:rPr>
          <w:rFonts w:ascii="Consolas" w:hAnsi="Consolas"/>
        </w:rPr>
        <w:t xml:space="preserve">        int v;</w:t>
      </w:r>
    </w:p>
    <w:p w:rsidR="005F3F1C" w:rsidRDefault="005F3F1C" w:rsidP="005F3F1C">
      <w:pPr>
        <w:rPr>
          <w:rFonts w:ascii="Consolas" w:hAnsi="Consolas"/>
        </w:rPr>
      </w:pPr>
      <w:r>
        <w:rPr>
          <w:rFonts w:ascii="Consolas" w:hAnsi="Consolas"/>
        </w:rPr>
        <w:t xml:space="preserve">        do {</w:t>
      </w:r>
    </w:p>
    <w:p w:rsidR="005F3F1C" w:rsidRDefault="005F3F1C" w:rsidP="005F3F1C">
      <w:pPr>
        <w:rPr>
          <w:rFonts w:ascii="Consolas" w:hAnsi="Consolas"/>
        </w:rPr>
      </w:pPr>
      <w:r>
        <w:rPr>
          <w:rFonts w:ascii="Consolas" w:hAnsi="Consolas"/>
        </w:rPr>
        <w:t xml:space="preserve">            v=s[sn--];</w:t>
      </w:r>
    </w:p>
    <w:p w:rsidR="005F3F1C" w:rsidRDefault="005F3F1C" w:rsidP="005F3F1C">
      <w:pPr>
        <w:rPr>
          <w:rFonts w:ascii="Consolas" w:hAnsi="Consolas"/>
        </w:rPr>
      </w:pPr>
      <w:r>
        <w:rPr>
          <w:rFonts w:ascii="Consolas" w:hAnsi="Consolas"/>
        </w:rPr>
        <w:t xml:space="preserve">            ++cBIC[sBIC];</w:t>
      </w:r>
    </w:p>
    <w:p w:rsidR="005F3F1C" w:rsidRDefault="005F3F1C" w:rsidP="005F3F1C">
      <w:pPr>
        <w:rPr>
          <w:rFonts w:ascii="Consolas" w:hAnsi="Consolas"/>
        </w:rPr>
      </w:pPr>
      <w:r>
        <w:rPr>
          <w:rFonts w:ascii="Consolas" w:hAnsi="Consolas"/>
        </w:rPr>
        <w:t xml:space="preserve">            gBIC[sBIC].push_back(v);</w:t>
      </w:r>
    </w:p>
    <w:p w:rsidR="005F3F1C" w:rsidRDefault="005F3F1C" w:rsidP="005F3F1C">
      <w:pPr>
        <w:rPr>
          <w:rFonts w:ascii="Consolas" w:hAnsi="Consolas"/>
        </w:rPr>
      </w:pPr>
      <w:r>
        <w:rPr>
          <w:rFonts w:ascii="Consolas" w:hAnsi="Consolas"/>
        </w:rPr>
        <w:t xml:space="preserve">        } while (v!=u);</w:t>
      </w:r>
    </w:p>
    <w:p w:rsidR="005F3F1C" w:rsidRDefault="005F3F1C" w:rsidP="005F3F1C">
      <w:pPr>
        <w:rPr>
          <w:rFonts w:ascii="Consolas" w:hAnsi="Consolas"/>
        </w:rPr>
      </w:pPr>
      <w:r>
        <w:rPr>
          <w:rFonts w:ascii="Consolas" w:hAnsi="Consolas"/>
        </w:rPr>
        <w:t xml:space="preserve">        if (low[u]==num[</w:t>
      </w:r>
      <w:r w:rsidR="001E3499">
        <w:rPr>
          <w:rFonts w:ascii="Consolas" w:hAnsi="Consolas"/>
        </w:rPr>
        <w:t>w]</w:t>
      </w:r>
      <w:r w:rsidR="00A12884">
        <w:rPr>
          <w:rFonts w:ascii="Consolas" w:hAnsi="Consolas"/>
          <w:lang w:val="en-US"/>
        </w:rPr>
        <w:t>||cBIC[sBIC]==1</w:t>
      </w:r>
      <w:r w:rsidR="001E3499">
        <w:rPr>
          <w:rFonts w:ascii="Consolas" w:hAnsi="Consolas"/>
        </w:rPr>
        <w:t>)</w:t>
      </w:r>
      <w:r>
        <w:rPr>
          <w:rFonts w:ascii="Consolas" w:hAnsi="Consolas"/>
        </w:rPr>
        <w:t xml:space="preserve"> {</w:t>
      </w:r>
    </w:p>
    <w:p w:rsidR="005F3F1C" w:rsidRDefault="005F3F1C" w:rsidP="005F3F1C">
      <w:pPr>
        <w:rPr>
          <w:rFonts w:ascii="Consolas" w:hAnsi="Consolas"/>
        </w:rPr>
      </w:pPr>
      <w:r>
        <w:rPr>
          <w:rFonts w:ascii="Consolas" w:hAnsi="Consolas"/>
        </w:rPr>
        <w:t xml:space="preserve">            ++cBIC</w:t>
      </w:r>
      <w:r w:rsidR="003E1005">
        <w:rPr>
          <w:rFonts w:ascii="Consolas" w:hAnsi="Consolas"/>
        </w:rPr>
        <w:t>[sBIC]</w:t>
      </w:r>
      <w:r>
        <w:rPr>
          <w:rFonts w:ascii="Consolas" w:hAnsi="Consolas"/>
        </w:rPr>
        <w:t>;</w:t>
      </w:r>
    </w:p>
    <w:p w:rsidR="005F3F1C" w:rsidRDefault="005F3F1C" w:rsidP="005F3F1C">
      <w:pPr>
        <w:rPr>
          <w:rFonts w:ascii="Consolas" w:hAnsi="Consolas"/>
        </w:rPr>
      </w:pPr>
      <w:r>
        <w:rPr>
          <w:rFonts w:ascii="Consolas" w:hAnsi="Consolas"/>
        </w:rPr>
        <w:t xml:space="preserve">            gBIC[s</w:t>
      </w:r>
      <w:r w:rsidR="003E1005">
        <w:rPr>
          <w:rFonts w:ascii="Consolas" w:hAnsi="Consolas"/>
        </w:rPr>
        <w:t>BIC].push_back(</w:t>
      </w:r>
      <w:r w:rsidR="001E3499">
        <w:rPr>
          <w:rFonts w:ascii="Consolas" w:hAnsi="Consolas"/>
        </w:rPr>
        <w:t>w</w:t>
      </w:r>
      <w:r w:rsidR="003E1005">
        <w:rPr>
          <w:rFonts w:ascii="Consolas" w:hAnsi="Consolas"/>
        </w:rPr>
        <w:t>);</w:t>
      </w:r>
    </w:p>
    <w:p w:rsidR="003E1005" w:rsidRDefault="003E1005" w:rsidP="005F3F1C">
      <w:pPr>
        <w:rPr>
          <w:rFonts w:ascii="Consolas" w:hAnsi="Consolas"/>
        </w:rPr>
      </w:pPr>
      <w:r>
        <w:rPr>
          <w:rFonts w:ascii="Consolas" w:hAnsi="Consolas"/>
        </w:rPr>
        <w:t xml:space="preserve">        }</w:t>
      </w:r>
    </w:p>
    <w:p w:rsidR="005F3F1C" w:rsidRDefault="005F3F1C" w:rsidP="005F3F1C">
      <w:pPr>
        <w:rPr>
          <w:rFonts w:ascii="Consolas" w:hAnsi="Consolas"/>
        </w:rPr>
      </w:pPr>
      <w:r>
        <w:rPr>
          <w:rFonts w:ascii="Consolas" w:hAnsi="Consolas"/>
        </w:rPr>
        <w:t xml:space="preserve">    }</w:t>
      </w:r>
    </w:p>
    <w:p w:rsidR="005F3F1C" w:rsidRDefault="005F3F1C" w:rsidP="005F3F1C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5F3F1C" w:rsidRDefault="005F3F1C" w:rsidP="005F3F1C">
      <w:pPr>
        <w:rPr>
          <w:rFonts w:ascii="Consolas" w:hAnsi="Consolas"/>
        </w:rPr>
      </w:pPr>
    </w:p>
    <w:p w:rsidR="005F3F1C" w:rsidRDefault="005F3F1C" w:rsidP="005F3F1C">
      <w:pPr>
        <w:rPr>
          <w:rFonts w:ascii="Consolas" w:hAnsi="Consolas"/>
        </w:rPr>
      </w:pPr>
      <w:r>
        <w:rPr>
          <w:rFonts w:ascii="Consolas" w:hAnsi="Consolas"/>
        </w:rPr>
        <w:t>int main() {</w:t>
      </w:r>
    </w:p>
    <w:p w:rsidR="005F3F1C" w:rsidRDefault="005F3F1C" w:rsidP="005F3F1C">
      <w:pPr>
        <w:rPr>
          <w:rFonts w:ascii="Consolas" w:hAnsi="Consolas"/>
        </w:rPr>
      </w:pPr>
      <w:r>
        <w:rPr>
          <w:rFonts w:ascii="Consolas" w:hAnsi="Consolas"/>
        </w:rPr>
        <w:t xml:space="preserve">    ....</w:t>
      </w:r>
    </w:p>
    <w:p w:rsidR="005F3F1C" w:rsidRDefault="005F3F1C" w:rsidP="005F3F1C">
      <w:pPr>
        <w:rPr>
          <w:rFonts w:ascii="Consolas" w:hAnsi="Consolas"/>
        </w:rPr>
      </w:pPr>
      <w:r>
        <w:rPr>
          <w:rFonts w:ascii="Consolas" w:hAnsi="Consolas"/>
        </w:rPr>
        <w:t xml:space="preserve">    for(int i=1;i&lt;=n;++i) cl[i]=0;</w:t>
      </w:r>
    </w:p>
    <w:p w:rsidR="005F3F1C" w:rsidRDefault="005F3F1C" w:rsidP="005F3F1C">
      <w:pPr>
        <w:rPr>
          <w:rFonts w:ascii="Consolas" w:hAnsi="Consolas"/>
        </w:rPr>
      </w:pPr>
      <w:r>
        <w:rPr>
          <w:rFonts w:ascii="Consolas" w:hAnsi="Consolas"/>
        </w:rPr>
        <w:t xml:space="preserve">    id=s</w:t>
      </w:r>
      <w:r w:rsidR="00602E93">
        <w:rPr>
          <w:rFonts w:ascii="Consolas" w:hAnsi="Consolas"/>
        </w:rPr>
        <w:t>BIC</w:t>
      </w:r>
      <w:r>
        <w:rPr>
          <w:rFonts w:ascii="Consolas" w:hAnsi="Consolas"/>
        </w:rPr>
        <w:t>=slx=sn=0;</w:t>
      </w:r>
    </w:p>
    <w:p w:rsidR="005F3F1C" w:rsidRDefault="005F3F1C" w:rsidP="005F3F1C">
      <w:pPr>
        <w:rPr>
          <w:rFonts w:ascii="Consolas" w:hAnsi="Consolas"/>
        </w:rPr>
      </w:pPr>
      <w:r>
        <w:rPr>
          <w:rFonts w:ascii="Consolas" w:hAnsi="Consolas"/>
        </w:rPr>
        <w:t xml:space="preserve">    for(int i=1;i&lt;=n;++i) if (cl[i]==0) DFS(i);</w:t>
      </w:r>
    </w:p>
    <w:p w:rsidR="005F3F1C" w:rsidRDefault="005F3F1C" w:rsidP="005F3F1C">
      <w:pPr>
        <w:rPr>
          <w:rFonts w:ascii="Consolas" w:hAnsi="Consolas"/>
        </w:rPr>
      </w:pPr>
      <w:r>
        <w:rPr>
          <w:rFonts w:ascii="Consolas" w:hAnsi="Consolas"/>
        </w:rPr>
        <w:t xml:space="preserve">    ....</w:t>
      </w:r>
    </w:p>
    <w:p w:rsidR="005F3F1C" w:rsidRDefault="005F3F1C" w:rsidP="005F3F1C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602E93" w:rsidRDefault="00602E93" w:rsidP="005F3F1C">
      <w:pPr>
        <w:rPr>
          <w:rFonts w:ascii="Consolas" w:hAnsi="Consolas"/>
        </w:rPr>
      </w:pPr>
    </w:p>
    <w:p w:rsidR="00602E93" w:rsidRDefault="00602E93" w:rsidP="00602E93">
      <w:pPr>
        <w:pStyle w:val="Heading1"/>
      </w:pPr>
      <w:r>
        <w:t>D. Sắp xếp topo trên DAG</w:t>
      </w:r>
    </w:p>
    <w:p w:rsidR="00A97F5A" w:rsidRDefault="00A97F5A" w:rsidP="00A97F5A"/>
    <w:p w:rsidR="00A97F5A" w:rsidRPr="00A97F5A" w:rsidRDefault="00A97F5A" w:rsidP="00A97F5A"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Một đồ thị có hướng </w:t>
      </w:r>
      <w:r>
        <w:rPr>
          <w:rStyle w:val="mjxassistivemathml"/>
          <w:rFonts w:ascii="Arial" w:hAnsi="Arial" w:cs="Arial"/>
          <w:color w:val="333333"/>
          <w:sz w:val="27"/>
          <w:szCs w:val="27"/>
          <w:bdr w:val="none" w:sz="0" w:space="0" w:color="auto" w:frame="1"/>
          <w:shd w:val="clear" w:color="auto" w:fill="FFFFFF"/>
        </w:rPr>
        <w:t>G=(V,E)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được gọi là một DAG khi đồ thị đó không có chu trình có hướng.</w:t>
      </w:r>
    </w:p>
    <w:p w:rsidR="00602E93" w:rsidRDefault="00602E93" w:rsidP="00602E93">
      <w:pPr>
        <w:pStyle w:val="Heading2"/>
        <w:spacing w:before="240"/>
      </w:pPr>
      <w:r>
        <w:t>Input:</w:t>
      </w:r>
    </w:p>
    <w:p w:rsidR="00602E93" w:rsidRPr="00A97F5A" w:rsidRDefault="00602E93" w:rsidP="005F3F1C">
      <w:pPr>
        <w:rPr>
          <w:lang w:val="en-US"/>
        </w:rPr>
      </w:pPr>
      <w:r>
        <w:t>int n;</w:t>
      </w:r>
      <w:r>
        <w:tab/>
      </w:r>
      <w:r>
        <w:tab/>
      </w:r>
      <w:r>
        <w:tab/>
      </w:r>
      <w:r>
        <w:tab/>
        <w:t>// Số đỉnh</w:t>
      </w:r>
      <w:r w:rsidR="00A97F5A">
        <w:t xml:space="preserve"> </w:t>
      </w:r>
    </w:p>
    <w:p w:rsidR="00602E93" w:rsidRDefault="00602E93" w:rsidP="005F3F1C">
      <w:r>
        <w:t>vector&lt;int&gt; g[maxn];</w:t>
      </w:r>
      <w:r>
        <w:tab/>
        <w:t>// g[u] - Danh sách đỉnh kề của u, Dl đảm bảo là DAG</w:t>
      </w:r>
    </w:p>
    <w:p w:rsidR="00602E93" w:rsidRDefault="00602E93" w:rsidP="00602E93">
      <w:pPr>
        <w:pStyle w:val="Heading2"/>
        <w:spacing w:before="240"/>
      </w:pPr>
      <w:r>
        <w:t>Output:</w:t>
      </w:r>
    </w:p>
    <w:p w:rsidR="00602E93" w:rsidRPr="00A97F5A" w:rsidRDefault="00602E93" w:rsidP="005F3F1C">
      <w:pPr>
        <w:rPr>
          <w:lang w:val="fr-FR"/>
        </w:rPr>
      </w:pPr>
      <w:r w:rsidRPr="00A97F5A">
        <w:rPr>
          <w:lang w:val="fr-FR"/>
        </w:rPr>
        <w:t>int x[maxn];</w:t>
      </w:r>
      <w:r w:rsidRPr="00A97F5A">
        <w:rPr>
          <w:lang w:val="fr-FR"/>
        </w:rPr>
        <w:tab/>
      </w:r>
      <w:r w:rsidRPr="00A97F5A">
        <w:rPr>
          <w:lang w:val="fr-FR"/>
        </w:rPr>
        <w:tab/>
      </w:r>
      <w:r w:rsidRPr="00A97F5A">
        <w:rPr>
          <w:lang w:val="fr-FR"/>
        </w:rPr>
        <w:tab/>
        <w:t>// x[1], ...,x[n] là một thứ tự topo</w:t>
      </w:r>
    </w:p>
    <w:p w:rsidR="00602E93" w:rsidRPr="00A97F5A" w:rsidRDefault="00602E93" w:rsidP="005F3F1C">
      <w:pPr>
        <w:rPr>
          <w:lang w:val="fr-FR"/>
        </w:rPr>
      </w:pPr>
    </w:p>
    <w:p w:rsidR="00602E93" w:rsidRPr="00602E93" w:rsidRDefault="00602E93" w:rsidP="005F3F1C">
      <w:r>
        <w:rPr>
          <w:i/>
          <w:iCs/>
        </w:rPr>
        <w:t>Code mẫu:</w:t>
      </w:r>
    </w:p>
    <w:p w:rsidR="00602E93" w:rsidRPr="00A97F5A" w:rsidRDefault="00602E93" w:rsidP="005F3F1C">
      <w:pPr>
        <w:rPr>
          <w:rFonts w:ascii="Consolas" w:hAnsi="Consolas"/>
          <w:lang w:val="fr-FR"/>
        </w:rPr>
      </w:pPr>
      <w:r w:rsidRPr="00A97F5A">
        <w:rPr>
          <w:rFonts w:ascii="Consolas" w:hAnsi="Consolas"/>
          <w:lang w:val="fr-FR"/>
        </w:rPr>
        <w:t>void DFS(int u) {</w:t>
      </w:r>
    </w:p>
    <w:p w:rsidR="00602E93" w:rsidRPr="00A97F5A" w:rsidRDefault="00602E93" w:rsidP="005F3F1C">
      <w:pPr>
        <w:rPr>
          <w:rFonts w:ascii="Consolas" w:hAnsi="Consolas"/>
          <w:lang w:val="fr-FR"/>
        </w:rPr>
      </w:pPr>
      <w:r w:rsidRPr="00A97F5A">
        <w:rPr>
          <w:rFonts w:ascii="Consolas" w:hAnsi="Consolas"/>
          <w:lang w:val="fr-FR"/>
        </w:rPr>
        <w:t xml:space="preserve">    cl[u]=1;</w:t>
      </w:r>
    </w:p>
    <w:p w:rsidR="00602E93" w:rsidRPr="00602E93" w:rsidRDefault="00602E93" w:rsidP="005F3F1C">
      <w:pPr>
        <w:rPr>
          <w:rFonts w:ascii="Consolas" w:hAnsi="Consolas"/>
        </w:rPr>
      </w:pPr>
      <w:r w:rsidRPr="00A97F5A">
        <w:rPr>
          <w:rFonts w:ascii="Consolas" w:hAnsi="Consolas"/>
          <w:lang w:val="fr-FR"/>
        </w:rPr>
        <w:t xml:space="preserve">    </w:t>
      </w:r>
      <w:r w:rsidRPr="00602E93">
        <w:rPr>
          <w:rFonts w:ascii="Consolas" w:hAnsi="Consolas"/>
        </w:rPr>
        <w:t xml:space="preserve">for(auto &amp;v : g[u]) </w:t>
      </w:r>
    </w:p>
    <w:p w:rsidR="00602E93" w:rsidRPr="00602E93" w:rsidRDefault="00602E93" w:rsidP="005F3F1C">
      <w:pPr>
        <w:rPr>
          <w:rFonts w:ascii="Consolas" w:hAnsi="Consolas"/>
        </w:rPr>
      </w:pPr>
      <w:r w:rsidRPr="00602E93">
        <w:rPr>
          <w:rFonts w:ascii="Consolas" w:hAnsi="Consolas"/>
        </w:rPr>
        <w:t xml:space="preserve">    if (cl[v]==0) DFS(v);</w:t>
      </w:r>
    </w:p>
    <w:p w:rsidR="00602E93" w:rsidRPr="00602E93" w:rsidRDefault="00602E93" w:rsidP="005F3F1C">
      <w:pPr>
        <w:rPr>
          <w:rFonts w:ascii="Consolas" w:hAnsi="Consolas"/>
        </w:rPr>
      </w:pPr>
      <w:r w:rsidRPr="00602E93">
        <w:rPr>
          <w:rFonts w:ascii="Consolas" w:hAnsi="Consolas"/>
        </w:rPr>
        <w:t xml:space="preserve">    x[--slx]=u;</w:t>
      </w:r>
    </w:p>
    <w:p w:rsidR="00602E93" w:rsidRPr="00602E93" w:rsidRDefault="00602E93" w:rsidP="005F3F1C">
      <w:pPr>
        <w:rPr>
          <w:rFonts w:ascii="Consolas" w:hAnsi="Consolas"/>
        </w:rPr>
      </w:pPr>
      <w:r w:rsidRPr="00602E93">
        <w:rPr>
          <w:rFonts w:ascii="Consolas" w:hAnsi="Consolas"/>
        </w:rPr>
        <w:t>}</w:t>
      </w:r>
    </w:p>
    <w:p w:rsidR="00602E93" w:rsidRPr="00602E93" w:rsidRDefault="00602E93" w:rsidP="005F3F1C">
      <w:pPr>
        <w:rPr>
          <w:rFonts w:ascii="Consolas" w:hAnsi="Consolas"/>
        </w:rPr>
      </w:pPr>
    </w:p>
    <w:p w:rsidR="00602E93" w:rsidRPr="00602E93" w:rsidRDefault="00602E93" w:rsidP="005F3F1C">
      <w:pPr>
        <w:rPr>
          <w:rFonts w:ascii="Consolas" w:hAnsi="Consolas"/>
        </w:rPr>
      </w:pPr>
      <w:r w:rsidRPr="00602E93">
        <w:rPr>
          <w:rFonts w:ascii="Consolas" w:hAnsi="Consolas"/>
        </w:rPr>
        <w:t>int main() {</w:t>
      </w:r>
    </w:p>
    <w:p w:rsidR="00602E93" w:rsidRPr="00602E93" w:rsidRDefault="00602E93" w:rsidP="005F3F1C">
      <w:pPr>
        <w:rPr>
          <w:rFonts w:ascii="Consolas" w:hAnsi="Consolas"/>
        </w:rPr>
      </w:pPr>
      <w:r w:rsidRPr="00602E93">
        <w:rPr>
          <w:rFonts w:ascii="Consolas" w:hAnsi="Consolas"/>
        </w:rPr>
        <w:t xml:space="preserve">    ....</w:t>
      </w:r>
    </w:p>
    <w:p w:rsidR="00602E93" w:rsidRPr="00602E93" w:rsidRDefault="00602E93" w:rsidP="005F3F1C">
      <w:pPr>
        <w:rPr>
          <w:rFonts w:ascii="Consolas" w:hAnsi="Consolas"/>
        </w:rPr>
      </w:pPr>
      <w:r w:rsidRPr="00602E93">
        <w:rPr>
          <w:rFonts w:ascii="Consolas" w:hAnsi="Consolas"/>
        </w:rPr>
        <w:t xml:space="preserve">    for(int i=1;i&lt;=n;++i) cl[i]=0;</w:t>
      </w:r>
    </w:p>
    <w:p w:rsidR="00602E93" w:rsidRPr="00602E93" w:rsidRDefault="00602E93" w:rsidP="005F3F1C">
      <w:pPr>
        <w:rPr>
          <w:rFonts w:ascii="Consolas" w:hAnsi="Consolas"/>
        </w:rPr>
      </w:pPr>
      <w:r w:rsidRPr="00602E93">
        <w:rPr>
          <w:rFonts w:ascii="Consolas" w:hAnsi="Consolas"/>
        </w:rPr>
        <w:lastRenderedPageBreak/>
        <w:t xml:space="preserve">    slx=n+1;</w:t>
      </w:r>
    </w:p>
    <w:p w:rsidR="00602E93" w:rsidRPr="00602E93" w:rsidRDefault="00602E93" w:rsidP="005F3F1C">
      <w:pPr>
        <w:rPr>
          <w:rFonts w:ascii="Consolas" w:hAnsi="Consolas"/>
        </w:rPr>
      </w:pPr>
      <w:r w:rsidRPr="00602E93">
        <w:rPr>
          <w:rFonts w:ascii="Consolas" w:hAnsi="Consolas"/>
        </w:rPr>
        <w:t xml:space="preserve">    for(int i=1;i&lt;=n;++i) if (cl[i]==0) DFS(i);</w:t>
      </w:r>
    </w:p>
    <w:p w:rsidR="00602E93" w:rsidRPr="00602E93" w:rsidRDefault="00602E93" w:rsidP="005F3F1C">
      <w:pPr>
        <w:rPr>
          <w:rFonts w:ascii="Consolas" w:hAnsi="Consolas"/>
        </w:rPr>
      </w:pPr>
      <w:r w:rsidRPr="00602E93">
        <w:rPr>
          <w:rFonts w:ascii="Consolas" w:hAnsi="Consolas"/>
        </w:rPr>
        <w:t xml:space="preserve">    ....</w:t>
      </w:r>
    </w:p>
    <w:p w:rsidR="00602E93" w:rsidRPr="00602E93" w:rsidRDefault="00602E93" w:rsidP="005F3F1C">
      <w:pPr>
        <w:rPr>
          <w:rFonts w:ascii="Consolas" w:hAnsi="Consolas"/>
        </w:rPr>
      </w:pPr>
      <w:r w:rsidRPr="00602E93">
        <w:rPr>
          <w:rFonts w:ascii="Consolas" w:hAnsi="Consolas"/>
        </w:rPr>
        <w:t>}</w:t>
      </w:r>
    </w:p>
    <w:p w:rsidR="00602E93" w:rsidRDefault="00602E93" w:rsidP="005F3F1C"/>
    <w:p w:rsidR="00602E93" w:rsidRDefault="00C872FA" w:rsidP="005F3F1C">
      <w:pPr>
        <w:rPr>
          <w:color w:val="FF0000"/>
          <w:sz w:val="30"/>
          <w:szCs w:val="30"/>
          <w:lang w:val="en-US"/>
        </w:rPr>
      </w:pPr>
      <w:r w:rsidRPr="00C872FA">
        <w:rPr>
          <w:color w:val="FF0000"/>
          <w:sz w:val="30"/>
          <w:szCs w:val="30"/>
          <w:lang w:val="en-US"/>
        </w:rPr>
        <w:t>Chú ý</w:t>
      </w:r>
    </w:p>
    <w:p w:rsidR="00C872FA" w:rsidRDefault="00C872FA" w:rsidP="005F3F1C">
      <w:pPr>
        <w:rPr>
          <w:szCs w:val="24"/>
          <w:lang w:val="en-US"/>
        </w:rPr>
      </w:pPr>
      <w:r>
        <w:rPr>
          <w:szCs w:val="24"/>
          <w:lang w:val="en-US"/>
        </w:rPr>
        <w:t>Mỗi thành phần liên thông cấu tạo bởi các thành phần song liên thông nối với nhau bằng cầu</w:t>
      </w:r>
    </w:p>
    <w:p w:rsidR="00C872FA" w:rsidRPr="00C872FA" w:rsidRDefault="00C872FA" w:rsidP="005F3F1C">
      <w:pPr>
        <w:rPr>
          <w:szCs w:val="24"/>
          <w:lang w:val="en-US"/>
        </w:rPr>
      </w:pPr>
      <w:r>
        <w:rPr>
          <w:szCs w:val="24"/>
          <w:lang w:val="en-US"/>
        </w:rPr>
        <w:t>Mỗi thành phần song liên thông cấu tạo bởi các biconected đính với nhau qua các khớp</w:t>
      </w:r>
    </w:p>
    <w:p w:rsidR="00602E93" w:rsidRPr="00602E93" w:rsidRDefault="00602E93" w:rsidP="005F3F1C"/>
    <w:sectPr w:rsidR="00602E93" w:rsidRPr="00602E93" w:rsidSect="00F83602">
      <w:headerReference w:type="default" r:id="rId8"/>
      <w:footerReference w:type="default" r:id="rId9"/>
      <w:pgSz w:w="11907" w:h="16840" w:code="9"/>
      <w:pgMar w:top="709" w:right="851" w:bottom="709" w:left="1418" w:header="284" w:footer="2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0AB" w:rsidRDefault="00FD30AB" w:rsidP="00240117">
      <w:pPr>
        <w:spacing w:line="240" w:lineRule="auto"/>
      </w:pPr>
      <w:r>
        <w:separator/>
      </w:r>
    </w:p>
  </w:endnote>
  <w:endnote w:type="continuationSeparator" w:id="0">
    <w:p w:rsidR="00FD30AB" w:rsidRDefault="00FD30AB" w:rsidP="002401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602" w:rsidRDefault="00F83602" w:rsidP="00C2438B">
    <w:pPr>
      <w:pStyle w:val="Footer"/>
    </w:pPr>
    <w:r w:rsidRPr="00AC6D49">
      <w:rPr>
        <w:b/>
        <w:color w:val="0070C0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E07325" wp14:editId="43AE3A4B">
              <wp:simplePos x="0" y="0"/>
              <wp:positionH relativeFrom="margin">
                <wp:posOffset>0</wp:posOffset>
              </wp:positionH>
              <wp:positionV relativeFrom="paragraph">
                <wp:posOffset>-50800</wp:posOffset>
              </wp:positionV>
              <wp:extent cx="6013450" cy="0"/>
              <wp:effectExtent l="0" t="0" r="2540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1345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372BB2B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4pt" to="473.5pt,-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" strokecolor="black [3213]" strokeweight="1.5pt">
              <v:stroke joinstyle="miter"/>
              <w10:wrap anchorx="margin"/>
            </v:line>
          </w:pict>
        </mc:Fallback>
      </mc:AlternateContent>
    </w:r>
    <w:r w:rsidR="00C2438B" w:rsidRPr="00AC6D49">
      <w:rPr>
        <w:b/>
        <w:color w:val="0070C0"/>
      </w:rPr>
      <w:t>LÊ THANH BÌNH</w:t>
    </w:r>
    <w:r w:rsidR="00C2438B">
      <w:tab/>
    </w:r>
    <w:r w:rsidR="00C2438B">
      <w:tab/>
      <w:t xml:space="preserve">Trang: </w:t>
    </w:r>
    <w:r w:rsidR="00C2438B">
      <w:fldChar w:fldCharType="begin"/>
    </w:r>
    <w:r w:rsidR="00C2438B">
      <w:instrText xml:space="preserve"> PAGE   \* MERGEFORMAT </w:instrText>
    </w:r>
    <w:r w:rsidR="00C2438B">
      <w:fldChar w:fldCharType="separate"/>
    </w:r>
    <w:r w:rsidR="00A12884">
      <w:t>3</w:t>
    </w:r>
    <w:r w:rsidR="00C2438B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0AB" w:rsidRDefault="00FD30AB" w:rsidP="00240117">
      <w:pPr>
        <w:spacing w:line="240" w:lineRule="auto"/>
      </w:pPr>
      <w:r>
        <w:separator/>
      </w:r>
    </w:p>
  </w:footnote>
  <w:footnote w:type="continuationSeparator" w:id="0">
    <w:p w:rsidR="00FD30AB" w:rsidRDefault="00FD30AB" w:rsidP="002401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915" w:rsidRPr="00AC6D49" w:rsidRDefault="004E712A" w:rsidP="006A6899">
    <w:pPr>
      <w:pStyle w:val="Header"/>
      <w:jc w:val="center"/>
    </w:pPr>
    <w:r w:rsidRPr="00AC6D49">
      <w:t xml:space="preserve">Algorithms+Data structures+Arts programming=Program </w:t>
    </w:r>
    <w:r w:rsidRPr="00AC6D49">
      <w:rPr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3AA4F0" wp14:editId="14D68E04">
              <wp:simplePos x="0" y="0"/>
              <wp:positionH relativeFrom="column">
                <wp:posOffset>20320</wp:posOffset>
              </wp:positionH>
              <wp:positionV relativeFrom="paragraph">
                <wp:posOffset>226060</wp:posOffset>
              </wp:positionV>
              <wp:extent cx="6013450" cy="0"/>
              <wp:effectExtent l="0" t="0" r="2540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1345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0DD3F8B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pt,17.8pt" to="475.1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" strokecolor="black [3213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95EBC"/>
    <w:multiLevelType w:val="hybridMultilevel"/>
    <w:tmpl w:val="5C1E5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B3651"/>
    <w:multiLevelType w:val="hybridMultilevel"/>
    <w:tmpl w:val="F9C0E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AD78E5"/>
    <w:multiLevelType w:val="hybridMultilevel"/>
    <w:tmpl w:val="54D4A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F2DD8"/>
    <w:multiLevelType w:val="hybridMultilevel"/>
    <w:tmpl w:val="D4B0E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EF2848"/>
    <w:multiLevelType w:val="hybridMultilevel"/>
    <w:tmpl w:val="144C2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21574D"/>
    <w:multiLevelType w:val="hybridMultilevel"/>
    <w:tmpl w:val="E2848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6355BA"/>
    <w:multiLevelType w:val="hybridMultilevel"/>
    <w:tmpl w:val="0902E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A96A19"/>
    <w:multiLevelType w:val="hybridMultilevel"/>
    <w:tmpl w:val="FE92C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412563"/>
    <w:multiLevelType w:val="hybridMultilevel"/>
    <w:tmpl w:val="07C8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850D9B"/>
    <w:multiLevelType w:val="hybridMultilevel"/>
    <w:tmpl w:val="47169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D5003A"/>
    <w:multiLevelType w:val="hybridMultilevel"/>
    <w:tmpl w:val="CC020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1F1775"/>
    <w:multiLevelType w:val="hybridMultilevel"/>
    <w:tmpl w:val="511AC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AA7080"/>
    <w:multiLevelType w:val="hybridMultilevel"/>
    <w:tmpl w:val="824AD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F26C0A"/>
    <w:multiLevelType w:val="hybridMultilevel"/>
    <w:tmpl w:val="1960ED56"/>
    <w:lvl w:ilvl="0" w:tplc="0409000F">
      <w:start w:val="1"/>
      <w:numFmt w:val="decimal"/>
      <w:lvlText w:val="%1."/>
      <w:lvlJc w:val="left"/>
      <w:pPr>
        <w:ind w:left="1257" w:hanging="360"/>
      </w:pPr>
    </w:lvl>
    <w:lvl w:ilvl="1" w:tplc="04090019" w:tentative="1">
      <w:start w:val="1"/>
      <w:numFmt w:val="lowerLetter"/>
      <w:lvlText w:val="%2."/>
      <w:lvlJc w:val="left"/>
      <w:pPr>
        <w:ind w:left="1977" w:hanging="360"/>
      </w:pPr>
    </w:lvl>
    <w:lvl w:ilvl="2" w:tplc="0409001B" w:tentative="1">
      <w:start w:val="1"/>
      <w:numFmt w:val="lowerRoman"/>
      <w:lvlText w:val="%3."/>
      <w:lvlJc w:val="right"/>
      <w:pPr>
        <w:ind w:left="2697" w:hanging="180"/>
      </w:pPr>
    </w:lvl>
    <w:lvl w:ilvl="3" w:tplc="0409000F" w:tentative="1">
      <w:start w:val="1"/>
      <w:numFmt w:val="decimal"/>
      <w:lvlText w:val="%4."/>
      <w:lvlJc w:val="left"/>
      <w:pPr>
        <w:ind w:left="3417" w:hanging="360"/>
      </w:pPr>
    </w:lvl>
    <w:lvl w:ilvl="4" w:tplc="04090019" w:tentative="1">
      <w:start w:val="1"/>
      <w:numFmt w:val="lowerLetter"/>
      <w:lvlText w:val="%5."/>
      <w:lvlJc w:val="left"/>
      <w:pPr>
        <w:ind w:left="4137" w:hanging="360"/>
      </w:pPr>
    </w:lvl>
    <w:lvl w:ilvl="5" w:tplc="0409001B" w:tentative="1">
      <w:start w:val="1"/>
      <w:numFmt w:val="lowerRoman"/>
      <w:lvlText w:val="%6."/>
      <w:lvlJc w:val="right"/>
      <w:pPr>
        <w:ind w:left="4857" w:hanging="180"/>
      </w:pPr>
    </w:lvl>
    <w:lvl w:ilvl="6" w:tplc="0409000F" w:tentative="1">
      <w:start w:val="1"/>
      <w:numFmt w:val="decimal"/>
      <w:lvlText w:val="%7."/>
      <w:lvlJc w:val="left"/>
      <w:pPr>
        <w:ind w:left="5577" w:hanging="360"/>
      </w:pPr>
    </w:lvl>
    <w:lvl w:ilvl="7" w:tplc="04090019" w:tentative="1">
      <w:start w:val="1"/>
      <w:numFmt w:val="lowerLetter"/>
      <w:lvlText w:val="%8."/>
      <w:lvlJc w:val="left"/>
      <w:pPr>
        <w:ind w:left="6297" w:hanging="360"/>
      </w:pPr>
    </w:lvl>
    <w:lvl w:ilvl="8" w:tplc="0409001B" w:tentative="1">
      <w:start w:val="1"/>
      <w:numFmt w:val="lowerRoman"/>
      <w:lvlText w:val="%9."/>
      <w:lvlJc w:val="right"/>
      <w:pPr>
        <w:ind w:left="7017" w:hanging="180"/>
      </w:pPr>
    </w:lvl>
  </w:abstractNum>
  <w:abstractNum w:abstractNumId="14">
    <w:nsid w:val="6A9C25F2"/>
    <w:multiLevelType w:val="hybridMultilevel"/>
    <w:tmpl w:val="FD3A2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8D30EE"/>
    <w:multiLevelType w:val="hybridMultilevel"/>
    <w:tmpl w:val="C8584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A20499"/>
    <w:multiLevelType w:val="hybridMultilevel"/>
    <w:tmpl w:val="12D03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3"/>
  </w:num>
  <w:num w:numId="5">
    <w:abstractNumId w:val="9"/>
  </w:num>
  <w:num w:numId="6">
    <w:abstractNumId w:val="14"/>
  </w:num>
  <w:num w:numId="7">
    <w:abstractNumId w:val="2"/>
  </w:num>
  <w:num w:numId="8">
    <w:abstractNumId w:val="11"/>
  </w:num>
  <w:num w:numId="9">
    <w:abstractNumId w:val="12"/>
  </w:num>
  <w:num w:numId="10">
    <w:abstractNumId w:val="7"/>
  </w:num>
  <w:num w:numId="11">
    <w:abstractNumId w:val="1"/>
  </w:num>
  <w:num w:numId="12">
    <w:abstractNumId w:val="0"/>
  </w:num>
  <w:num w:numId="13">
    <w:abstractNumId w:val="4"/>
  </w:num>
  <w:num w:numId="14">
    <w:abstractNumId w:val="10"/>
  </w:num>
  <w:num w:numId="15">
    <w:abstractNumId w:val="15"/>
  </w:num>
  <w:num w:numId="16">
    <w:abstractNumId w:val="1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351"/>
    <w:rsid w:val="000150F2"/>
    <w:rsid w:val="00015E9E"/>
    <w:rsid w:val="00057A29"/>
    <w:rsid w:val="00107C5C"/>
    <w:rsid w:val="00151599"/>
    <w:rsid w:val="00195761"/>
    <w:rsid w:val="001E3499"/>
    <w:rsid w:val="001F362C"/>
    <w:rsid w:val="00240117"/>
    <w:rsid w:val="00380597"/>
    <w:rsid w:val="003E1005"/>
    <w:rsid w:val="00413480"/>
    <w:rsid w:val="00426D98"/>
    <w:rsid w:val="004B3846"/>
    <w:rsid w:val="004E712A"/>
    <w:rsid w:val="004F1626"/>
    <w:rsid w:val="0054206D"/>
    <w:rsid w:val="0054778F"/>
    <w:rsid w:val="00551085"/>
    <w:rsid w:val="00553577"/>
    <w:rsid w:val="005556EA"/>
    <w:rsid w:val="0056070B"/>
    <w:rsid w:val="00561DAA"/>
    <w:rsid w:val="005F3F1C"/>
    <w:rsid w:val="00602E93"/>
    <w:rsid w:val="00635CBD"/>
    <w:rsid w:val="00637019"/>
    <w:rsid w:val="00670451"/>
    <w:rsid w:val="006A6899"/>
    <w:rsid w:val="00715B91"/>
    <w:rsid w:val="007424E7"/>
    <w:rsid w:val="0075514C"/>
    <w:rsid w:val="007A5BC2"/>
    <w:rsid w:val="007B6386"/>
    <w:rsid w:val="008052BB"/>
    <w:rsid w:val="00835FD7"/>
    <w:rsid w:val="00860351"/>
    <w:rsid w:val="008B1746"/>
    <w:rsid w:val="009D6275"/>
    <w:rsid w:val="009E6A93"/>
    <w:rsid w:val="00A12884"/>
    <w:rsid w:val="00A2283F"/>
    <w:rsid w:val="00A9436F"/>
    <w:rsid w:val="00A97F5A"/>
    <w:rsid w:val="00AC6D49"/>
    <w:rsid w:val="00AF6088"/>
    <w:rsid w:val="00B16ADA"/>
    <w:rsid w:val="00B3173E"/>
    <w:rsid w:val="00B85C1C"/>
    <w:rsid w:val="00BA4AE4"/>
    <w:rsid w:val="00BF5D2E"/>
    <w:rsid w:val="00C2438B"/>
    <w:rsid w:val="00C3464A"/>
    <w:rsid w:val="00C86915"/>
    <w:rsid w:val="00C872FA"/>
    <w:rsid w:val="00C97F1F"/>
    <w:rsid w:val="00D63463"/>
    <w:rsid w:val="00DB3B66"/>
    <w:rsid w:val="00DE5DA3"/>
    <w:rsid w:val="00E27256"/>
    <w:rsid w:val="00E911A4"/>
    <w:rsid w:val="00E92DA7"/>
    <w:rsid w:val="00E963E0"/>
    <w:rsid w:val="00EF063D"/>
    <w:rsid w:val="00F57A87"/>
    <w:rsid w:val="00F74666"/>
    <w:rsid w:val="00F83602"/>
    <w:rsid w:val="00FC0A4A"/>
    <w:rsid w:val="00FD30AB"/>
    <w:rsid w:val="00FD5A36"/>
    <w:rsid w:val="00FF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docId w15:val="{D332FD9C-9D5F-4891-BC40-AF471923D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6D49"/>
    <w:pPr>
      <w:keepNext/>
      <w:keepLines/>
      <w:outlineLvl w:val="0"/>
    </w:pPr>
    <w:rPr>
      <w:rFonts w:eastAsiaTheme="majorEastAsia" w:cstheme="majorBidi"/>
      <w:b/>
      <w:color w:val="C000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63D"/>
    <w:pPr>
      <w:keepNext/>
      <w:keepLines/>
      <w:outlineLvl w:val="1"/>
    </w:pPr>
    <w:rPr>
      <w:rFonts w:eastAsiaTheme="majorEastAsia" w:cstheme="majorBidi"/>
      <w:b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599"/>
    <w:pPr>
      <w:keepNext/>
      <w:keepLines/>
      <w:spacing w:before="40"/>
      <w:outlineLvl w:val="2"/>
    </w:pPr>
    <w:rPr>
      <w:rFonts w:eastAsiaTheme="majorEastAsia" w:cstheme="majorBidi"/>
      <w:b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11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117"/>
  </w:style>
  <w:style w:type="paragraph" w:styleId="Footer">
    <w:name w:val="footer"/>
    <w:basedOn w:val="Normal"/>
    <w:link w:val="FooterChar"/>
    <w:uiPriority w:val="99"/>
    <w:unhideWhenUsed/>
    <w:rsid w:val="0024011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117"/>
  </w:style>
  <w:style w:type="character" w:styleId="PlaceholderText">
    <w:name w:val="Placeholder Text"/>
    <w:basedOn w:val="DefaultParagraphFont"/>
    <w:uiPriority w:val="99"/>
    <w:semiHidden/>
    <w:rsid w:val="006A6899"/>
    <w:rPr>
      <w:color w:val="808080"/>
    </w:rPr>
  </w:style>
  <w:style w:type="paragraph" w:styleId="ListParagraph">
    <w:name w:val="List Paragraph"/>
    <w:basedOn w:val="Normal"/>
    <w:uiPriority w:val="34"/>
    <w:qFormat/>
    <w:rsid w:val="006A6899"/>
    <w:pPr>
      <w:ind w:left="720"/>
      <w:contextualSpacing/>
    </w:pPr>
  </w:style>
  <w:style w:type="table" w:styleId="TableGrid">
    <w:name w:val="Table Grid"/>
    <w:basedOn w:val="TableNormal"/>
    <w:uiPriority w:val="39"/>
    <w:rsid w:val="0054206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D49"/>
    <w:rPr>
      <w:rFonts w:ascii="Cambria" w:eastAsiaTheme="majorEastAsia" w:hAnsi="Cambria" w:cstheme="majorBidi"/>
      <w:b/>
      <w:color w:val="C00000"/>
      <w:sz w:val="28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07C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7C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7C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7C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7C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C5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C5C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F063D"/>
    <w:rPr>
      <w:rFonts w:eastAsiaTheme="majorEastAsia" w:cstheme="majorBidi"/>
      <w:b/>
      <w:color w:val="2E74B5" w:themeColor="accent1" w:themeShade="BF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51599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599"/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599"/>
    <w:rPr>
      <w:rFonts w:eastAsiaTheme="majorEastAsia" w:cstheme="majorBidi"/>
      <w:b/>
      <w:color w:val="1F4D78" w:themeColor="accent1" w:themeShade="7F"/>
      <w:szCs w:val="24"/>
    </w:rPr>
  </w:style>
  <w:style w:type="character" w:customStyle="1" w:styleId="mjx-char">
    <w:name w:val="mjx-char"/>
    <w:basedOn w:val="DefaultParagraphFont"/>
    <w:rsid w:val="00A97F5A"/>
  </w:style>
  <w:style w:type="character" w:customStyle="1" w:styleId="mjxassistivemathml">
    <w:name w:val="mjx_assistive_mathml"/>
    <w:basedOn w:val="DefaultParagraphFont"/>
    <w:rsid w:val="00A97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nhl\OneDrive\Documents\Custom%20Office%20Templates\SPOJ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AE418-E9EC-4D82-9B32-ABA6A0076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SPOJ template.dotx</Template>
  <TotalTime>89</TotalTime>
  <Pages>5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binhlt68@gmail.com</dc:creator>
  <cp:keywords/>
  <dc:description/>
  <cp:lastModifiedBy>Tran Thi Thu Hue</cp:lastModifiedBy>
  <cp:revision>9</cp:revision>
  <dcterms:created xsi:type="dcterms:W3CDTF">2019-06-11T14:33:00Z</dcterms:created>
  <dcterms:modified xsi:type="dcterms:W3CDTF">2019-12-23T08:00:00Z</dcterms:modified>
</cp:coreProperties>
</file>